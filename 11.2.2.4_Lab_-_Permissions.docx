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2B7A" w14:textId="1C3CDED9" w:rsidR="004D36D7" w:rsidRDefault="00000000" w:rsidP="001805FF">
      <w:pPr>
        <w:pStyle w:val="Title"/>
        <w:rPr>
          <w:rStyle w:val="LabTitleInstVersred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317F131D35B401695EDC29C3BCC8B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311F7C" w:rsidRPr="00311F7C">
            <w:t xml:space="preserve">Lab </w:t>
          </w:r>
          <w:r w:rsidR="00311F7C">
            <w:t>-</w:t>
          </w:r>
          <w:r w:rsidR="00311F7C" w:rsidRPr="00311F7C">
            <w:t xml:space="preserve"> </w:t>
          </w:r>
          <w:r w:rsidR="00311F7C">
            <w:t>Permissions</w:t>
          </w:r>
        </w:sdtContent>
      </w:sdt>
    </w:p>
    <w:p w14:paraId="16D5F4F2" w14:textId="5B667700" w:rsidR="003A58B6" w:rsidRDefault="48DA193A" w:rsidP="003A58B6">
      <w:pPr>
        <w:pStyle w:val="Heading1"/>
      </w:pPr>
      <w:r>
        <w:t>Objectives</w:t>
      </w:r>
    </w:p>
    <w:p w14:paraId="3A6F2446" w14:textId="085ABB7B" w:rsidR="00311F7C" w:rsidRDefault="00311F7C" w:rsidP="00311F7C">
      <w:pPr>
        <w:pStyle w:val="BodyTextL25"/>
      </w:pPr>
      <w:r>
        <w:t xml:space="preserve">In this lab, you will </w:t>
      </w:r>
      <w:r w:rsidR="00C65367">
        <w:t>explore the difference</w:t>
      </w:r>
      <w:r w:rsidR="00F301CF">
        <w:t xml:space="preserve"> between running as administrator and standard user. </w:t>
      </w:r>
      <w:r w:rsidR="00856739">
        <w:t xml:space="preserve">You will also </w:t>
      </w:r>
      <w:r w:rsidR="003B1E9B">
        <w:t>review</w:t>
      </w:r>
      <w:r w:rsidR="00856739">
        <w:t xml:space="preserve"> the </w:t>
      </w:r>
      <w:r w:rsidR="004C04CD">
        <w:t>inherited permission of files and folders</w:t>
      </w:r>
      <w:r w:rsidR="00515C6A">
        <w:t xml:space="preserve"> and encrypt files and folders.</w:t>
      </w:r>
    </w:p>
    <w:p w14:paraId="5D2ED600" w14:textId="16F4BA5E" w:rsidR="00354DF2" w:rsidRDefault="00354DF2" w:rsidP="00354DF2">
      <w:pPr>
        <w:pStyle w:val="BodyTextL25Bold"/>
      </w:pPr>
      <w:r>
        <w:t>Part 1: User Account Control (UAC)</w:t>
      </w:r>
    </w:p>
    <w:p w14:paraId="61F2C06E" w14:textId="77777777" w:rsidR="001969F3" w:rsidRDefault="00354DF2" w:rsidP="00354DF2">
      <w:pPr>
        <w:pStyle w:val="BodyTextL25Bold"/>
      </w:pPr>
      <w:r>
        <w:t xml:space="preserve">Part 2: </w:t>
      </w:r>
      <w:r w:rsidR="00492722">
        <w:t>Permission Inheritance</w:t>
      </w:r>
    </w:p>
    <w:p w14:paraId="675BD8BA" w14:textId="489062D9" w:rsidR="00354DF2" w:rsidRDefault="001969F3" w:rsidP="00354DF2">
      <w:pPr>
        <w:pStyle w:val="BodyTextL25Bold"/>
      </w:pPr>
      <w:r>
        <w:t xml:space="preserve">Part 3: </w:t>
      </w:r>
      <w:r w:rsidR="00492722" w:rsidRPr="00C44338">
        <w:t>Encrypting File System (EFS)</w:t>
      </w:r>
    </w:p>
    <w:p w14:paraId="54CF6606" w14:textId="77777777" w:rsidR="00311F7C" w:rsidRDefault="48DA193A" w:rsidP="00311F7C">
      <w:pPr>
        <w:pStyle w:val="Heading1"/>
      </w:pPr>
      <w:r>
        <w:t>Recommended Equipment</w:t>
      </w:r>
    </w:p>
    <w:p w14:paraId="3389D0CB" w14:textId="70A3EA75" w:rsidR="00311F7C" w:rsidRDefault="08F5B876" w:rsidP="00311F7C">
      <w:pPr>
        <w:pStyle w:val="Bulletlevel1"/>
        <w:spacing w:before="60" w:after="60" w:line="276" w:lineRule="auto"/>
      </w:pPr>
      <w:r>
        <w:t>A Windows device</w:t>
      </w:r>
    </w:p>
    <w:p w14:paraId="6171C8CD" w14:textId="36784F6C" w:rsidR="00311F7C" w:rsidRDefault="48DA193A" w:rsidP="00311F7C">
      <w:pPr>
        <w:pStyle w:val="Heading1"/>
      </w:pPr>
      <w:r>
        <w:t>Instructions</w:t>
      </w:r>
    </w:p>
    <w:p w14:paraId="17F3E1E2" w14:textId="274032A7" w:rsidR="08F5B876" w:rsidRDefault="001F5B85" w:rsidP="001F5B85">
      <w:pPr>
        <w:pStyle w:val="Heading2"/>
      </w:pPr>
      <w:r w:rsidRPr="00C44338">
        <w:t>User Account Control (UAC)</w:t>
      </w:r>
    </w:p>
    <w:p w14:paraId="47D4BFD7" w14:textId="062D21F8" w:rsidR="00556453" w:rsidRDefault="00556453" w:rsidP="00556453">
      <w:pPr>
        <w:pStyle w:val="BodyTextL25"/>
      </w:pPr>
      <w:r>
        <w:t>User Account Control</w:t>
      </w:r>
      <w:r w:rsidR="0033139D">
        <w:t xml:space="preserve"> (UAC)</w:t>
      </w:r>
      <w:r>
        <w:t xml:space="preserve"> is a </w:t>
      </w:r>
      <w:r w:rsidR="006D7AEA">
        <w:t xml:space="preserve">Windows security feature that </w:t>
      </w:r>
      <w:r w:rsidR="00F8629F">
        <w:t>helps prevent malware from causing damage to your PC</w:t>
      </w:r>
      <w:r w:rsidR="00B071AC">
        <w:t xml:space="preserve"> by </w:t>
      </w:r>
      <w:r w:rsidR="00A61CC8">
        <w:t xml:space="preserve">exploiting the privileges of </w:t>
      </w:r>
      <w:r w:rsidR="00651922">
        <w:t xml:space="preserve">the </w:t>
      </w:r>
      <w:r w:rsidR="0033139D">
        <w:t>Administrators</w:t>
      </w:r>
      <w:r w:rsidR="00A61CC8">
        <w:t xml:space="preserve"> group.</w:t>
      </w:r>
      <w:r w:rsidR="0033139D">
        <w:t xml:space="preserve"> UAC </w:t>
      </w:r>
      <w:r w:rsidR="00C20723">
        <w:t xml:space="preserve">also allows </w:t>
      </w:r>
      <w:r w:rsidR="00F464F7">
        <w:t xml:space="preserve">standard users to perform tasks that require elevated privileges within their </w:t>
      </w:r>
      <w:r w:rsidR="003537A3">
        <w:t>session.</w:t>
      </w:r>
    </w:p>
    <w:p w14:paraId="0E73391F" w14:textId="712AA6B8" w:rsidR="003537A3" w:rsidRDefault="005774E5" w:rsidP="005774E5">
      <w:pPr>
        <w:pStyle w:val="Heading3"/>
      </w:pPr>
      <w:r>
        <w:t>Create a regular user account</w:t>
      </w:r>
      <w:r w:rsidR="006E2C21">
        <w:t>.</w:t>
      </w:r>
    </w:p>
    <w:p w14:paraId="54AF65A4" w14:textId="5D312EFF" w:rsidR="005774E5" w:rsidRDefault="00B26894" w:rsidP="00B26894">
      <w:pPr>
        <w:pStyle w:val="SubStepAlpha"/>
      </w:pPr>
      <w:r>
        <w:t>Log in</w:t>
      </w:r>
      <w:r w:rsidR="0044665D">
        <w:t xml:space="preserve"> </w:t>
      </w:r>
      <w:r>
        <w:t xml:space="preserve">to Windows </w:t>
      </w:r>
      <w:r w:rsidR="000F28CC">
        <w:t xml:space="preserve">using an account with administrative privileges. To verify that the account has administrative privileges, click </w:t>
      </w:r>
      <w:r w:rsidR="000F28CC">
        <w:rPr>
          <w:b/>
          <w:bCs/>
        </w:rPr>
        <w:t>Start</w:t>
      </w:r>
      <w:r w:rsidR="000F28CC">
        <w:t xml:space="preserve"> &gt; </w:t>
      </w:r>
      <w:r w:rsidR="000F28CC">
        <w:rPr>
          <w:b/>
          <w:bCs/>
        </w:rPr>
        <w:t>Settings</w:t>
      </w:r>
      <w:r w:rsidR="000F28CC">
        <w:t xml:space="preserve"> &gt; </w:t>
      </w:r>
      <w:r w:rsidR="008A05E3" w:rsidRPr="008A05E3">
        <w:rPr>
          <w:b/>
          <w:bCs/>
        </w:rPr>
        <w:t>Accounts</w:t>
      </w:r>
      <w:r w:rsidR="008A05E3">
        <w:t xml:space="preserve"> &gt; </w:t>
      </w:r>
      <w:r w:rsidR="008A05E3" w:rsidRPr="008A05E3">
        <w:rPr>
          <w:b/>
          <w:bCs/>
        </w:rPr>
        <w:t>Your info</w:t>
      </w:r>
      <w:r w:rsidR="008A05E3">
        <w:t>.</w:t>
      </w:r>
      <w:r w:rsidR="00134CD5">
        <w:t xml:space="preserve"> </w:t>
      </w:r>
      <w:r w:rsidR="007C052F">
        <w:t xml:space="preserve">Under your username, you should see </w:t>
      </w:r>
      <w:r w:rsidR="00447CAB" w:rsidRPr="00447CAB">
        <w:rPr>
          <w:b/>
          <w:bCs/>
        </w:rPr>
        <w:t>Administrator</w:t>
      </w:r>
      <w:r w:rsidR="007C052F">
        <w:t xml:space="preserve"> to indicate that this account</w:t>
      </w:r>
      <w:r w:rsidR="00447CAB">
        <w:t xml:space="preserve"> is part of the Administrators group.</w:t>
      </w:r>
    </w:p>
    <w:p w14:paraId="65839F38" w14:textId="6CEB5384" w:rsidR="001F7443" w:rsidRDefault="001F7443" w:rsidP="00B26894">
      <w:pPr>
        <w:pStyle w:val="SubStepAlpha"/>
      </w:pPr>
      <w:r>
        <w:t xml:space="preserve">Click </w:t>
      </w:r>
      <w:r w:rsidRPr="7164E1F2">
        <w:rPr>
          <w:b/>
          <w:bCs/>
        </w:rPr>
        <w:t>Family &amp; other users</w:t>
      </w:r>
      <w:r>
        <w:t xml:space="preserve"> to add another user account.</w:t>
      </w:r>
    </w:p>
    <w:p w14:paraId="71837607" w14:textId="130492A8" w:rsidR="009B0B04" w:rsidRDefault="009B0B04" w:rsidP="00601AF4">
      <w:pPr>
        <w:pStyle w:val="SubStepAlpha"/>
      </w:pPr>
      <w:r>
        <w:t xml:space="preserve">Click </w:t>
      </w:r>
      <w:r w:rsidRPr="7164E1F2">
        <w:rPr>
          <w:b/>
          <w:bCs/>
        </w:rPr>
        <w:t>Add someone else to this PC</w:t>
      </w:r>
      <w:r w:rsidR="00886570" w:rsidRPr="00886570">
        <w:t xml:space="preserve"> (or </w:t>
      </w:r>
      <w:r w:rsidR="00886570">
        <w:rPr>
          <w:b/>
          <w:bCs/>
        </w:rPr>
        <w:t>Add account</w:t>
      </w:r>
      <w:r w:rsidR="00886570" w:rsidRPr="00DC1F5C">
        <w:t xml:space="preserve"> in Windows 11)</w:t>
      </w:r>
      <w:r>
        <w:t xml:space="preserve"> if </w:t>
      </w:r>
      <w:r w:rsidR="00347853">
        <w:t>there is not a</w:t>
      </w:r>
      <w:r w:rsidR="00A375DF">
        <w:t xml:space="preserve"> standard user</w:t>
      </w:r>
      <w:r>
        <w:t xml:space="preserve"> account on this PC.</w:t>
      </w:r>
      <w:r w:rsidR="00A375DF">
        <w:t xml:space="preserve"> Provide the information necessary to create a new user account.</w:t>
      </w:r>
    </w:p>
    <w:p w14:paraId="0632262A" w14:textId="44F9CE47" w:rsidR="006E2C21" w:rsidRDefault="00FC1C06" w:rsidP="006E2C21">
      <w:pPr>
        <w:pStyle w:val="Heading3"/>
      </w:pPr>
      <w:r>
        <w:t>Run as administrator vs. standard user</w:t>
      </w:r>
    </w:p>
    <w:p w14:paraId="38B325A9" w14:textId="5AF22832" w:rsidR="00FC1C06" w:rsidRDefault="00147BDB" w:rsidP="005F44C9">
      <w:pPr>
        <w:pStyle w:val="SubStepAlpha"/>
      </w:pPr>
      <w:r>
        <w:t>Still log</w:t>
      </w:r>
      <w:r w:rsidR="0044665D">
        <w:t>ged</w:t>
      </w:r>
      <w:r>
        <w:t xml:space="preserve"> as the user with administrative rights, run </w:t>
      </w:r>
      <w:r w:rsidR="005F44C9">
        <w:rPr>
          <w:b/>
          <w:bCs/>
        </w:rPr>
        <w:t>Windows Powershell</w:t>
      </w:r>
      <w:r w:rsidR="005F44C9">
        <w:t xml:space="preserve"> as an administrator.</w:t>
      </w:r>
      <w:r w:rsidR="009279A6">
        <w:t xml:space="preserve"> Click </w:t>
      </w:r>
      <w:r w:rsidR="009279A6">
        <w:rPr>
          <w:b/>
          <w:bCs/>
        </w:rPr>
        <w:t>Start</w:t>
      </w:r>
      <w:r w:rsidR="009279A6" w:rsidRPr="005A59E7">
        <w:t xml:space="preserve"> &gt;</w:t>
      </w:r>
      <w:r w:rsidR="005A59E7">
        <w:rPr>
          <w:b/>
          <w:bCs/>
        </w:rPr>
        <w:t xml:space="preserve"> </w:t>
      </w:r>
      <w:r w:rsidR="00AB3760" w:rsidRPr="005A59E7">
        <w:t>expan</w:t>
      </w:r>
      <w:r w:rsidR="005A59E7">
        <w:t>d</w:t>
      </w:r>
      <w:r w:rsidR="007F1D6B">
        <w:t xml:space="preserve"> the</w:t>
      </w:r>
      <w:r w:rsidR="009279A6">
        <w:rPr>
          <w:b/>
          <w:bCs/>
        </w:rPr>
        <w:t xml:space="preserve"> Windows Powershell</w:t>
      </w:r>
      <w:r w:rsidR="00AB3760" w:rsidRPr="005A59E7">
        <w:t xml:space="preserve"> </w:t>
      </w:r>
      <w:r w:rsidR="007F1D6B">
        <w:t>folder</w:t>
      </w:r>
      <w:r w:rsidR="005A59E7" w:rsidRPr="005A59E7">
        <w:t xml:space="preserve"> </w:t>
      </w:r>
      <w:r w:rsidR="00AB3760" w:rsidRPr="005A59E7">
        <w:t xml:space="preserve">&gt; right-click </w:t>
      </w:r>
      <w:r w:rsidR="00AB3760">
        <w:rPr>
          <w:b/>
          <w:bCs/>
        </w:rPr>
        <w:t>Window Powershell</w:t>
      </w:r>
      <w:r w:rsidR="00AB3760" w:rsidRPr="005A59E7">
        <w:t xml:space="preserve"> &gt; </w:t>
      </w:r>
      <w:r w:rsidR="00AB3760">
        <w:rPr>
          <w:b/>
          <w:bCs/>
        </w:rPr>
        <w:t>select Run as Administrator</w:t>
      </w:r>
      <w:r w:rsidR="00AB3760" w:rsidRPr="005A59E7">
        <w:t>.</w:t>
      </w:r>
    </w:p>
    <w:p w14:paraId="551A1AE4" w14:textId="42CD5798" w:rsidR="005A59E7" w:rsidRDefault="004B6965" w:rsidP="00A44422">
      <w:pPr>
        <w:pStyle w:val="Heading4"/>
      </w:pPr>
      <w:r>
        <w:t>Question:</w:t>
      </w:r>
    </w:p>
    <w:p w14:paraId="34D3EEB6" w14:textId="2DC83C4A" w:rsidR="004B6965" w:rsidRDefault="004B6965" w:rsidP="00A44422">
      <w:pPr>
        <w:pStyle w:val="BodyTextL50"/>
        <w:spacing w:before="0"/>
      </w:pPr>
      <w:r>
        <w:t xml:space="preserve">Did you need to provide your </w:t>
      </w:r>
      <w:r w:rsidR="00951B4F">
        <w:t xml:space="preserve">password to </w:t>
      </w:r>
      <w:r w:rsidR="004775DA">
        <w:t>allow this app to make changes? Explain your answer.</w:t>
      </w:r>
    </w:p>
    <w:p w14:paraId="0865D4C2" w14:textId="4BC2E43E" w:rsidR="004775DA" w:rsidRDefault="004775DA" w:rsidP="00A44422">
      <w:pPr>
        <w:pStyle w:val="AnswerLineL50"/>
      </w:pPr>
      <w:r>
        <w:t>Type your answers here.</w:t>
      </w:r>
    </w:p>
    <w:p w14:paraId="5C50C5D6" w14:textId="11D79620" w:rsidR="007976E3" w:rsidRDefault="007976E3" w:rsidP="005F44C9">
      <w:pPr>
        <w:pStyle w:val="SubStepAlpha"/>
      </w:pPr>
      <w:r>
        <w:t xml:space="preserve">Click </w:t>
      </w:r>
      <w:r>
        <w:rPr>
          <w:b/>
          <w:bCs/>
        </w:rPr>
        <w:t>No</w:t>
      </w:r>
      <w:r>
        <w:t xml:space="preserve"> to exit the UAC prompt.</w:t>
      </w:r>
    </w:p>
    <w:p w14:paraId="7DFE0D9F" w14:textId="6C9FD6CD" w:rsidR="00484EF9" w:rsidRDefault="00213C26" w:rsidP="00484EF9">
      <w:pPr>
        <w:pStyle w:val="SubStepAlpha"/>
      </w:pPr>
      <w:r>
        <w:t>Now log in</w:t>
      </w:r>
      <w:r w:rsidR="00532EAB">
        <w:t xml:space="preserve"> </w:t>
      </w:r>
      <w:r>
        <w:t>as a standard user</w:t>
      </w:r>
      <w:r w:rsidR="00621FB8">
        <w:t xml:space="preserve"> and run Windows Powershell </w:t>
      </w:r>
      <w:r w:rsidR="00484EF9">
        <w:t xml:space="preserve">as an administrator. </w:t>
      </w:r>
    </w:p>
    <w:p w14:paraId="7B398B28" w14:textId="77777777" w:rsidR="00DA7079" w:rsidRDefault="00DA7079" w:rsidP="00A44422">
      <w:pPr>
        <w:pStyle w:val="Heading4"/>
      </w:pPr>
      <w:r>
        <w:t>Question:</w:t>
      </w:r>
    </w:p>
    <w:p w14:paraId="699C82E7" w14:textId="77777777" w:rsidR="00DA7079" w:rsidRDefault="00DA7079" w:rsidP="00A44422">
      <w:pPr>
        <w:pStyle w:val="BodyTextL50"/>
        <w:spacing w:before="0"/>
      </w:pPr>
      <w:r>
        <w:t>Did you need to provide your password to allow this app to make changes? Explain your answer.</w:t>
      </w:r>
    </w:p>
    <w:p w14:paraId="3456D520" w14:textId="77777777" w:rsidR="00DA7079" w:rsidRDefault="00DA7079" w:rsidP="00A44422">
      <w:pPr>
        <w:pStyle w:val="AnswerLineL50"/>
      </w:pPr>
      <w:r>
        <w:t>Type your answers here.</w:t>
      </w:r>
    </w:p>
    <w:p w14:paraId="2AB39497" w14:textId="77777777" w:rsidR="00DA7079" w:rsidRDefault="00DA7079" w:rsidP="00DA7079">
      <w:pPr>
        <w:pStyle w:val="SubStepAlpha"/>
      </w:pPr>
      <w:r>
        <w:t xml:space="preserve">Click </w:t>
      </w:r>
      <w:r>
        <w:rPr>
          <w:b/>
          <w:bCs/>
        </w:rPr>
        <w:t>No</w:t>
      </w:r>
      <w:r>
        <w:t xml:space="preserve"> to exit the UAC prompt.</w:t>
      </w:r>
    </w:p>
    <w:p w14:paraId="16F0F514" w14:textId="6BB2E4D0" w:rsidR="00CA3EF0" w:rsidRDefault="002C0D3A" w:rsidP="00FA4CAD">
      <w:pPr>
        <w:pStyle w:val="Heading2"/>
      </w:pPr>
      <w:r>
        <w:lastRenderedPageBreak/>
        <w:t>Permission Inheritance</w:t>
      </w:r>
    </w:p>
    <w:p w14:paraId="030F62E5" w14:textId="37576906" w:rsidR="003D3A49" w:rsidRPr="003D3A49" w:rsidRDefault="003D3A49" w:rsidP="00FB4BAF">
      <w:pPr>
        <w:pStyle w:val="Heading3"/>
      </w:pPr>
      <w:r>
        <w:t xml:space="preserve">Review </w:t>
      </w:r>
      <w:r w:rsidR="003A3B7A">
        <w:t xml:space="preserve">folder </w:t>
      </w:r>
      <w:r>
        <w:t>permission</w:t>
      </w:r>
      <w:r w:rsidR="008B1DE5">
        <w:t>s</w:t>
      </w:r>
    </w:p>
    <w:p w14:paraId="45D31204" w14:textId="462A472B" w:rsidR="002C0D3A" w:rsidRDefault="008B1DE5" w:rsidP="00D36F2A">
      <w:pPr>
        <w:pStyle w:val="SubStepAlpha"/>
      </w:pPr>
      <w:r>
        <w:t>Log in to</w:t>
      </w:r>
      <w:r w:rsidR="005C0673">
        <w:t xml:space="preserve"> an administrative account</w:t>
      </w:r>
      <w:r>
        <w:t>. N</w:t>
      </w:r>
      <w:r w:rsidR="005C0673">
        <w:t>avigate to C:\</w:t>
      </w:r>
      <w:r w:rsidR="00D405F3">
        <w:t xml:space="preserve"> </w:t>
      </w:r>
      <w:r w:rsidR="00EC480C">
        <w:t xml:space="preserve">with </w:t>
      </w:r>
      <w:r w:rsidR="00404A41">
        <w:t>F</w:t>
      </w:r>
      <w:r w:rsidR="00EC480C">
        <w:t xml:space="preserve">ile </w:t>
      </w:r>
      <w:r w:rsidR="00404A41">
        <w:t>E</w:t>
      </w:r>
      <w:r w:rsidR="00EC480C">
        <w:t xml:space="preserve">xplorer </w:t>
      </w:r>
      <w:r w:rsidR="00D405F3">
        <w:t>and create a folder with a name of your cho</w:t>
      </w:r>
      <w:r w:rsidR="00E553E6">
        <w:t>ice.</w:t>
      </w:r>
    </w:p>
    <w:p w14:paraId="2D0EBBE0" w14:textId="2F6D9AE5" w:rsidR="001A3BA8" w:rsidRDefault="00280AA9" w:rsidP="00D36F2A">
      <w:pPr>
        <w:pStyle w:val="SubStepAlpha"/>
      </w:pPr>
      <w:r>
        <w:t xml:space="preserve">Right-click </w:t>
      </w:r>
      <w:r w:rsidR="00A8143C">
        <w:t xml:space="preserve">the </w:t>
      </w:r>
      <w:r w:rsidR="00E553E6">
        <w:t xml:space="preserve">newly created </w:t>
      </w:r>
      <w:r w:rsidR="00A8143C">
        <w:t xml:space="preserve">folder and select </w:t>
      </w:r>
      <w:r w:rsidR="00A8143C">
        <w:rPr>
          <w:b/>
          <w:bCs/>
        </w:rPr>
        <w:t>Properties</w:t>
      </w:r>
      <w:r w:rsidR="00A8143C" w:rsidRPr="00E553E6">
        <w:t>.</w:t>
      </w:r>
    </w:p>
    <w:p w14:paraId="779416F6" w14:textId="0C1F12D2" w:rsidR="00D36F2A" w:rsidRDefault="00D36F2A" w:rsidP="00D36F2A">
      <w:pPr>
        <w:pStyle w:val="SubStepAlpha"/>
      </w:pPr>
      <w:r>
        <w:t>Navigate to the Security tab.</w:t>
      </w:r>
    </w:p>
    <w:p w14:paraId="07334606" w14:textId="1B0B95F6" w:rsidR="008D4174" w:rsidRDefault="008D4174" w:rsidP="00AC0BD0">
      <w:pPr>
        <w:pStyle w:val="Heading4"/>
      </w:pPr>
      <w:r>
        <w:t>Question</w:t>
      </w:r>
      <w:r w:rsidR="002A312D">
        <w:t>s</w:t>
      </w:r>
      <w:r>
        <w:t>:</w:t>
      </w:r>
    </w:p>
    <w:p w14:paraId="286A1785" w14:textId="32FE6F1B" w:rsidR="008D4174" w:rsidRDefault="008D4174" w:rsidP="004D34DD">
      <w:pPr>
        <w:pStyle w:val="BodyTextL50"/>
        <w:spacing w:before="0"/>
      </w:pPr>
      <w:r>
        <w:t xml:space="preserve">Which group or usernames have </w:t>
      </w:r>
      <w:r w:rsidR="00AA04B3">
        <w:t>full control of the folder?</w:t>
      </w:r>
    </w:p>
    <w:p w14:paraId="6B689CC5" w14:textId="3FDD42E0" w:rsidR="00AA04B3" w:rsidRDefault="00AA04B3" w:rsidP="00AC0BD0">
      <w:pPr>
        <w:pStyle w:val="AnswerLineL50"/>
      </w:pPr>
      <w:r>
        <w:t>Type your answers here.</w:t>
      </w:r>
    </w:p>
    <w:p w14:paraId="6C0FBDAD" w14:textId="4B850662" w:rsidR="00D36F2A" w:rsidRDefault="00063BEE" w:rsidP="00063BEE">
      <w:pPr>
        <w:pStyle w:val="SubStepAlpha"/>
      </w:pPr>
      <w:r>
        <w:t xml:space="preserve">Click </w:t>
      </w:r>
      <w:r>
        <w:rPr>
          <w:b/>
          <w:bCs/>
        </w:rPr>
        <w:t>Advanced</w:t>
      </w:r>
      <w:r w:rsidRPr="00063BEE">
        <w:t xml:space="preserve"> to </w:t>
      </w:r>
      <w:r w:rsidR="00AA2FB2">
        <w:t xml:space="preserve">review </w:t>
      </w:r>
      <w:r w:rsidR="0050039F">
        <w:t>permission</w:t>
      </w:r>
      <w:r w:rsidR="00C960B9">
        <w:t>s</w:t>
      </w:r>
      <w:r w:rsidR="0050039F">
        <w:t xml:space="preserve"> in detail.</w:t>
      </w:r>
    </w:p>
    <w:p w14:paraId="32CE377C" w14:textId="77777777" w:rsidR="00D55C0F" w:rsidRDefault="009B0604" w:rsidP="00063BEE">
      <w:pPr>
        <w:pStyle w:val="SubStepAlpha"/>
      </w:pPr>
      <w:r>
        <w:t xml:space="preserve">Click </w:t>
      </w:r>
      <w:r>
        <w:rPr>
          <w:b/>
          <w:bCs/>
        </w:rPr>
        <w:t>Effective Access</w:t>
      </w:r>
      <w:r>
        <w:t xml:space="preserve">. </w:t>
      </w:r>
      <w:r w:rsidR="002433ED">
        <w:t xml:space="preserve">Click </w:t>
      </w:r>
      <w:r w:rsidR="002433ED">
        <w:rPr>
          <w:b/>
          <w:bCs/>
        </w:rPr>
        <w:t>Select a user</w:t>
      </w:r>
      <w:r w:rsidR="002433ED">
        <w:t>.</w:t>
      </w:r>
    </w:p>
    <w:p w14:paraId="0948202F" w14:textId="089B584C" w:rsidR="0050039F" w:rsidRDefault="002433ED" w:rsidP="00063BEE">
      <w:pPr>
        <w:pStyle w:val="SubStepAlpha"/>
      </w:pPr>
      <w:r>
        <w:t xml:space="preserve">Enter </w:t>
      </w:r>
      <w:r w:rsidR="00802B28">
        <w:t xml:space="preserve">the username of </w:t>
      </w:r>
      <w:r w:rsidR="00D55C0F">
        <w:t xml:space="preserve">current account in the </w:t>
      </w:r>
      <w:r w:rsidR="00D55C0F">
        <w:rPr>
          <w:b/>
          <w:bCs/>
        </w:rPr>
        <w:t>Enter the object name to select (example)</w:t>
      </w:r>
      <w:r w:rsidR="00D55C0F">
        <w:t xml:space="preserve">. Click </w:t>
      </w:r>
      <w:r w:rsidR="00D55C0F">
        <w:rPr>
          <w:b/>
          <w:bCs/>
        </w:rPr>
        <w:t>Check Names</w:t>
      </w:r>
      <w:r w:rsidR="00D55C0F">
        <w:t xml:space="preserve"> to verify the object name is correct. Click </w:t>
      </w:r>
      <w:r w:rsidR="00D55C0F">
        <w:rPr>
          <w:b/>
          <w:bCs/>
        </w:rPr>
        <w:t>OK</w:t>
      </w:r>
      <w:r w:rsidR="00D55C0F">
        <w:t xml:space="preserve"> </w:t>
      </w:r>
      <w:r w:rsidR="00487024">
        <w:t>to continue.</w:t>
      </w:r>
    </w:p>
    <w:p w14:paraId="6959904F" w14:textId="2273AEDA" w:rsidR="00383827" w:rsidRDefault="00487024" w:rsidP="00383827">
      <w:pPr>
        <w:pStyle w:val="SubStepAlpha"/>
      </w:pPr>
      <w:r>
        <w:t xml:space="preserve">Click </w:t>
      </w:r>
      <w:r>
        <w:rPr>
          <w:b/>
          <w:bCs/>
        </w:rPr>
        <w:t>View effective access</w:t>
      </w:r>
      <w:r>
        <w:t xml:space="preserve"> to view the current permission.</w:t>
      </w:r>
      <w:r w:rsidR="007A2845">
        <w:t xml:space="preserve"> Note this user has full control of this folder.</w:t>
      </w:r>
      <w:r w:rsidR="00ED2553">
        <w:t xml:space="preserve"> Click </w:t>
      </w:r>
      <w:r w:rsidR="00ED2553">
        <w:rPr>
          <w:b/>
          <w:bCs/>
        </w:rPr>
        <w:t>OK</w:t>
      </w:r>
      <w:r w:rsidR="00ED2553">
        <w:t xml:space="preserve"> when done.</w:t>
      </w:r>
    </w:p>
    <w:p w14:paraId="01B6446C" w14:textId="23AEB91C" w:rsidR="00383827" w:rsidRDefault="005C048A" w:rsidP="00383827">
      <w:pPr>
        <w:pStyle w:val="SubStepAlpha"/>
      </w:pPr>
      <w:r>
        <w:t xml:space="preserve">Click </w:t>
      </w:r>
      <w:r>
        <w:rPr>
          <w:b/>
          <w:bCs/>
        </w:rPr>
        <w:t>Select a user</w:t>
      </w:r>
      <w:r w:rsidR="00056C2D">
        <w:t xml:space="preserve"> and enter the </w:t>
      </w:r>
      <w:r w:rsidR="00784E3C">
        <w:t xml:space="preserve">username of newly created user </w:t>
      </w:r>
      <w:r w:rsidR="00720CF8">
        <w:t xml:space="preserve">in this activity. Click </w:t>
      </w:r>
      <w:r w:rsidR="00F936DE">
        <w:rPr>
          <w:b/>
          <w:bCs/>
        </w:rPr>
        <w:t>Check Names</w:t>
      </w:r>
      <w:r w:rsidR="00F936DE">
        <w:t xml:space="preserve"> to verify and click </w:t>
      </w:r>
      <w:r w:rsidR="00F936DE">
        <w:rPr>
          <w:b/>
          <w:bCs/>
        </w:rPr>
        <w:t>OK</w:t>
      </w:r>
      <w:r w:rsidR="00F936DE">
        <w:t xml:space="preserve">. </w:t>
      </w:r>
      <w:r w:rsidR="0049179D">
        <w:t xml:space="preserve">Click </w:t>
      </w:r>
      <w:r w:rsidR="0049179D">
        <w:rPr>
          <w:b/>
          <w:bCs/>
        </w:rPr>
        <w:t>View effective access</w:t>
      </w:r>
      <w:r w:rsidR="0049179D">
        <w:t xml:space="preserve"> to view the current permission</w:t>
      </w:r>
      <w:r w:rsidR="000E2CC0">
        <w:t>s</w:t>
      </w:r>
      <w:r w:rsidR="0049179D">
        <w:t xml:space="preserve">. Note this user does not have </w:t>
      </w:r>
      <w:r w:rsidR="000E2CC0">
        <w:t xml:space="preserve">the </w:t>
      </w:r>
      <w:r w:rsidR="0049179D">
        <w:t>same permission</w:t>
      </w:r>
      <w:r w:rsidR="000E2CC0">
        <w:t>s</w:t>
      </w:r>
      <w:r w:rsidR="0049179D">
        <w:t xml:space="preserve">. Click </w:t>
      </w:r>
      <w:r w:rsidR="0049179D">
        <w:rPr>
          <w:b/>
          <w:bCs/>
        </w:rPr>
        <w:t>OK</w:t>
      </w:r>
      <w:r w:rsidR="0049179D">
        <w:t>.</w:t>
      </w:r>
    </w:p>
    <w:p w14:paraId="0C81897F" w14:textId="014A54BA" w:rsidR="00ED2553" w:rsidRDefault="00ED2553" w:rsidP="00ED2553">
      <w:pPr>
        <w:pStyle w:val="SubStepAlpha"/>
      </w:pPr>
      <w:r>
        <w:t xml:space="preserve">Click </w:t>
      </w:r>
      <w:r>
        <w:rPr>
          <w:b/>
          <w:bCs/>
        </w:rPr>
        <w:t>OK</w:t>
      </w:r>
      <w:r>
        <w:t xml:space="preserve"> to exit the </w:t>
      </w:r>
      <w:r w:rsidR="00FB4BAF">
        <w:t>Properties window.</w:t>
      </w:r>
    </w:p>
    <w:p w14:paraId="7072E116" w14:textId="108AAE89" w:rsidR="007A2845" w:rsidRDefault="003A3B7A" w:rsidP="00CD4189">
      <w:pPr>
        <w:pStyle w:val="Heading3"/>
      </w:pPr>
      <w:r>
        <w:t>In</w:t>
      </w:r>
      <w:r w:rsidR="00954421">
        <w:t>herited permission</w:t>
      </w:r>
    </w:p>
    <w:p w14:paraId="37B2D493" w14:textId="1946D7A6" w:rsidR="00D36F2A" w:rsidRPr="00627D8E" w:rsidRDefault="00AC448E" w:rsidP="00AC448E">
      <w:pPr>
        <w:pStyle w:val="SubStepAlpha"/>
      </w:pPr>
      <w:r>
        <w:t xml:space="preserve">Within </w:t>
      </w:r>
      <w:r w:rsidR="009B215A">
        <w:t xml:space="preserve">your newly created folder, </w:t>
      </w:r>
      <w:r w:rsidR="000A3955">
        <w:t>create a new text file. Right-</w:t>
      </w:r>
      <w:r w:rsidR="000A3955" w:rsidRPr="00627D8E">
        <w:t>click</w:t>
      </w:r>
      <w:r w:rsidR="00627D8E" w:rsidRPr="00627D8E">
        <w:t xml:space="preserve"> the blank space and select</w:t>
      </w:r>
      <w:r w:rsidR="00627D8E">
        <w:rPr>
          <w:b/>
          <w:bCs/>
        </w:rPr>
        <w:t xml:space="preserve"> New</w:t>
      </w:r>
      <w:r w:rsidR="00A202D5" w:rsidRPr="00A202D5">
        <w:t xml:space="preserve"> &gt; </w:t>
      </w:r>
      <w:r w:rsidR="00A202D5">
        <w:rPr>
          <w:b/>
          <w:bCs/>
        </w:rPr>
        <w:t>Text Document</w:t>
      </w:r>
      <w:r w:rsidR="00627D8E" w:rsidRPr="00627D8E">
        <w:t>.</w:t>
      </w:r>
      <w:r w:rsidR="009F42A8">
        <w:t xml:space="preserve"> Name the file.</w:t>
      </w:r>
    </w:p>
    <w:p w14:paraId="2F1A32B3" w14:textId="01003002" w:rsidR="00511753" w:rsidRDefault="00511753" w:rsidP="00511753">
      <w:pPr>
        <w:pStyle w:val="SubStepAlpha"/>
      </w:pPr>
      <w:r>
        <w:t xml:space="preserve">Right-click the newly created file and select </w:t>
      </w:r>
      <w:r w:rsidRPr="7164E1F2">
        <w:rPr>
          <w:b/>
          <w:bCs/>
        </w:rPr>
        <w:t>Properties</w:t>
      </w:r>
      <w:r>
        <w:t xml:space="preserve">. </w:t>
      </w:r>
      <w:r w:rsidR="00F162B6">
        <w:t>In</w:t>
      </w:r>
      <w:r w:rsidR="00A0258A">
        <w:t xml:space="preserve"> the</w:t>
      </w:r>
      <w:r w:rsidR="00F162B6">
        <w:t xml:space="preserve"> Security tab, </w:t>
      </w:r>
      <w:r w:rsidR="00474204">
        <w:t xml:space="preserve">click </w:t>
      </w:r>
      <w:r w:rsidR="00474204" w:rsidRPr="7164E1F2">
        <w:rPr>
          <w:b/>
          <w:bCs/>
        </w:rPr>
        <w:t xml:space="preserve">Advanced &gt; </w:t>
      </w:r>
      <w:r w:rsidR="00121A74" w:rsidRPr="7164E1F2">
        <w:rPr>
          <w:b/>
          <w:bCs/>
        </w:rPr>
        <w:t>Effective Access &gt; Select a user</w:t>
      </w:r>
      <w:r w:rsidR="00121A74">
        <w:t>. Review the permissions of both users.</w:t>
      </w:r>
    </w:p>
    <w:p w14:paraId="3555E658" w14:textId="0B80A616" w:rsidR="00A74B94" w:rsidRDefault="00A74B94" w:rsidP="00AC0BD0">
      <w:pPr>
        <w:pStyle w:val="Heading4"/>
      </w:pPr>
      <w:r>
        <w:t>Question:</w:t>
      </w:r>
    </w:p>
    <w:p w14:paraId="2B30B396" w14:textId="6D60A8EE" w:rsidR="00A74B94" w:rsidRDefault="00A74B94" w:rsidP="008151FD">
      <w:pPr>
        <w:pStyle w:val="BodyTextL50"/>
        <w:spacing w:before="0"/>
      </w:pPr>
      <w:r>
        <w:t>How do the file permission</w:t>
      </w:r>
      <w:r w:rsidR="00A0258A">
        <w:t>s</w:t>
      </w:r>
      <w:r>
        <w:t xml:space="preserve"> compare to the folder permission</w:t>
      </w:r>
      <w:r w:rsidR="00A0258A">
        <w:t>s</w:t>
      </w:r>
      <w:r>
        <w:t xml:space="preserve">? </w:t>
      </w:r>
      <w:r w:rsidR="00D071C7">
        <w:t>Where</w:t>
      </w:r>
      <w:r>
        <w:t xml:space="preserve"> </w:t>
      </w:r>
      <w:r w:rsidR="00D071C7">
        <w:t>did the file get the permission?</w:t>
      </w:r>
    </w:p>
    <w:p w14:paraId="3610184E" w14:textId="39CF017F" w:rsidR="00A74B94" w:rsidRDefault="00A74B94" w:rsidP="00AC0BD0">
      <w:pPr>
        <w:pStyle w:val="AnswerLineL50"/>
      </w:pPr>
      <w:r>
        <w:t>Type your answers here.</w:t>
      </w:r>
    </w:p>
    <w:p w14:paraId="27663D1D" w14:textId="5E18E5A9" w:rsidR="008151FD" w:rsidRDefault="00E230F2" w:rsidP="00511753">
      <w:pPr>
        <w:pStyle w:val="SubStepAlpha"/>
      </w:pPr>
      <w:r>
        <w:t xml:space="preserve">Click the Permission </w:t>
      </w:r>
      <w:r w:rsidR="00E07A84">
        <w:t>tab.</w:t>
      </w:r>
    </w:p>
    <w:p w14:paraId="4501BEA2" w14:textId="33F8EB74" w:rsidR="00FA64FF" w:rsidRDefault="00FA64FF" w:rsidP="00AC0BD0">
      <w:pPr>
        <w:pStyle w:val="Heading4"/>
      </w:pPr>
      <w:r>
        <w:t>Question:</w:t>
      </w:r>
    </w:p>
    <w:p w14:paraId="56955242" w14:textId="6F6056EC" w:rsidR="00FA64FF" w:rsidRDefault="00FA64FF" w:rsidP="00C65C65">
      <w:pPr>
        <w:pStyle w:val="BodyTextL50"/>
        <w:spacing w:before="0"/>
      </w:pPr>
      <w:r>
        <w:t xml:space="preserve">What else can </w:t>
      </w:r>
      <w:r w:rsidR="00A40336">
        <w:t>you do in this tab?</w:t>
      </w:r>
    </w:p>
    <w:p w14:paraId="62BB3A13" w14:textId="650BBB9C" w:rsidR="00A40336" w:rsidRDefault="00A40336" w:rsidP="00AC0BD0">
      <w:pPr>
        <w:pStyle w:val="AnswerLineL50"/>
      </w:pPr>
      <w:r>
        <w:t>Type your answers here.</w:t>
      </w:r>
    </w:p>
    <w:p w14:paraId="1534AF7E" w14:textId="1B162E7B" w:rsidR="00C65C65" w:rsidRDefault="005A2A4A" w:rsidP="00511753">
      <w:pPr>
        <w:pStyle w:val="SubStepAlpha"/>
      </w:pPr>
      <w:r>
        <w:t xml:space="preserve">Click </w:t>
      </w:r>
      <w:r>
        <w:rPr>
          <w:b/>
          <w:bCs/>
        </w:rPr>
        <w:t>OK</w:t>
      </w:r>
      <w:r w:rsidR="00987B04">
        <w:t xml:space="preserve"> to exit </w:t>
      </w:r>
      <w:r w:rsidR="00744FEF">
        <w:t>Advanced</w:t>
      </w:r>
      <w:r w:rsidR="00987B04">
        <w:t xml:space="preserve"> </w:t>
      </w:r>
      <w:r w:rsidR="00744FEF">
        <w:t>Security Settings.</w:t>
      </w:r>
    </w:p>
    <w:p w14:paraId="0E1B888C" w14:textId="389C7BAC" w:rsidR="003E2E47" w:rsidRDefault="003E2E47" w:rsidP="00511753">
      <w:pPr>
        <w:pStyle w:val="SubStepAlpha"/>
      </w:pPr>
      <w:r>
        <w:t>Login as the other user</w:t>
      </w:r>
      <w:r w:rsidR="00F02B50">
        <w:t>.</w:t>
      </w:r>
    </w:p>
    <w:p w14:paraId="60FA49E0" w14:textId="77777777" w:rsidR="00B346E1" w:rsidRDefault="00B346E1" w:rsidP="00B346E1">
      <w:pPr>
        <w:pStyle w:val="Heading4"/>
      </w:pPr>
      <w:r>
        <w:t>Question:</w:t>
      </w:r>
    </w:p>
    <w:p w14:paraId="491DCD8A" w14:textId="0C1D7410" w:rsidR="00474402" w:rsidRDefault="00474402" w:rsidP="00B346E1">
      <w:pPr>
        <w:pStyle w:val="BodyTextL50"/>
        <w:spacing w:before="0"/>
      </w:pPr>
      <w:r>
        <w:t>Does the permission align with the effective permission</w:t>
      </w:r>
      <w:r w:rsidR="00711D2C">
        <w:t>? What did you try to do?</w:t>
      </w:r>
    </w:p>
    <w:p w14:paraId="66097DD8" w14:textId="7370BDD2" w:rsidR="00711D2C" w:rsidRDefault="00711D2C" w:rsidP="00B346E1">
      <w:pPr>
        <w:pStyle w:val="AnswerLineL50"/>
      </w:pPr>
      <w:r>
        <w:t>Type your answers here.</w:t>
      </w:r>
    </w:p>
    <w:p w14:paraId="1347DF5C" w14:textId="354831AB" w:rsidR="00D36F2A" w:rsidRDefault="00744FEF" w:rsidP="001969F3">
      <w:pPr>
        <w:pStyle w:val="Heading2"/>
      </w:pPr>
      <w:r w:rsidRPr="00C44338">
        <w:t>Encrypting File System (EFS)</w:t>
      </w:r>
    </w:p>
    <w:p w14:paraId="41DBB736" w14:textId="7040E606" w:rsidR="004A248A" w:rsidRDefault="004A248A" w:rsidP="004A248A">
      <w:pPr>
        <w:pStyle w:val="BodyTextL25"/>
      </w:pPr>
      <w:r>
        <w:t xml:space="preserve">You can encrypt individual files </w:t>
      </w:r>
      <w:r w:rsidR="006268B5">
        <w:t>and</w:t>
      </w:r>
      <w:r>
        <w:t xml:space="preserve"> folders.</w:t>
      </w:r>
    </w:p>
    <w:p w14:paraId="3FE2AC6A" w14:textId="59F18AED" w:rsidR="004A248A" w:rsidRDefault="004A248A" w:rsidP="004A248A">
      <w:pPr>
        <w:pStyle w:val="BodyTextL25"/>
      </w:pPr>
      <w:r w:rsidRPr="007574C8">
        <w:rPr>
          <w:b/>
          <w:bCs/>
        </w:rPr>
        <w:t>Note</w:t>
      </w:r>
      <w:r>
        <w:t>: EFS is not available in Home edition.</w:t>
      </w:r>
    </w:p>
    <w:p w14:paraId="7CEA3BC2" w14:textId="164E808A" w:rsidR="00553640" w:rsidRPr="009638FA" w:rsidRDefault="001328A2" w:rsidP="005A62E8">
      <w:pPr>
        <w:pStyle w:val="SubStepAlpha"/>
      </w:pPr>
      <w:r>
        <w:t>Create a new folder in C:\ and add a file to the new folder.</w:t>
      </w:r>
    </w:p>
    <w:p w14:paraId="791EAB81" w14:textId="58694E86" w:rsidR="00D36F2A" w:rsidRDefault="001328A2" w:rsidP="0073517B">
      <w:pPr>
        <w:pStyle w:val="SubStepAlpha"/>
      </w:pPr>
      <w:r>
        <w:t>Right-click the new file.</w:t>
      </w:r>
      <w:r w:rsidR="00000810">
        <w:t xml:space="preserve"> </w:t>
      </w:r>
      <w:r w:rsidR="0073517B">
        <w:t>Navigate</w:t>
      </w:r>
      <w:r w:rsidR="005C5AB3">
        <w:t xml:space="preserve"> to</w:t>
      </w:r>
      <w:r w:rsidR="0073517B">
        <w:t xml:space="preserve"> the General tab</w:t>
      </w:r>
      <w:r w:rsidR="00AB5E5C">
        <w:t xml:space="preserve"> in the Properties window. </w:t>
      </w:r>
      <w:r w:rsidR="004A248A">
        <w:t xml:space="preserve">Click </w:t>
      </w:r>
      <w:r w:rsidR="004A248A">
        <w:rPr>
          <w:b/>
          <w:bCs/>
        </w:rPr>
        <w:t>Advanced</w:t>
      </w:r>
      <w:r w:rsidR="004A248A" w:rsidRPr="004A248A">
        <w:t>.</w:t>
      </w:r>
    </w:p>
    <w:p w14:paraId="048B6F87" w14:textId="265F21BB" w:rsidR="004A248A" w:rsidRDefault="004A248A" w:rsidP="0073517B">
      <w:pPr>
        <w:pStyle w:val="SubStepAlpha"/>
      </w:pPr>
      <w:r>
        <w:lastRenderedPageBreak/>
        <w:t xml:space="preserve">In the </w:t>
      </w:r>
      <w:r w:rsidR="007574C8">
        <w:t xml:space="preserve">Advanced Attributes window, select </w:t>
      </w:r>
      <w:r w:rsidR="00B3122A">
        <w:rPr>
          <w:b/>
          <w:bCs/>
        </w:rPr>
        <w:t>Encrypted</w:t>
      </w:r>
      <w:r w:rsidR="007574C8">
        <w:rPr>
          <w:b/>
          <w:bCs/>
        </w:rPr>
        <w:t xml:space="preserve"> contents to secure data</w:t>
      </w:r>
      <w:r w:rsidR="007574C8">
        <w:t xml:space="preserve"> and click </w:t>
      </w:r>
      <w:r w:rsidR="007574C8">
        <w:rPr>
          <w:b/>
          <w:bCs/>
        </w:rPr>
        <w:t>OK</w:t>
      </w:r>
      <w:r w:rsidR="007574C8" w:rsidRPr="007574C8">
        <w:t>.</w:t>
      </w:r>
    </w:p>
    <w:p w14:paraId="13A8AE8C" w14:textId="26CB08E8" w:rsidR="00D36F2A" w:rsidRPr="00C869E7" w:rsidRDefault="0090195E" w:rsidP="004A248A">
      <w:pPr>
        <w:pStyle w:val="SubStepAlpha"/>
      </w:pPr>
      <w:r>
        <w:t>C</w:t>
      </w:r>
      <w:r w:rsidR="00744FEF">
        <w:t xml:space="preserve">lick </w:t>
      </w:r>
      <w:r w:rsidR="00744FEF" w:rsidRPr="7164E1F2">
        <w:rPr>
          <w:b/>
          <w:bCs/>
        </w:rPr>
        <w:t>OK</w:t>
      </w:r>
      <w:r w:rsidR="00744FEF">
        <w:t xml:space="preserve"> to close the Properties window.</w:t>
      </w:r>
      <w:r>
        <w:t xml:space="preserve"> </w:t>
      </w:r>
      <w:r w:rsidR="00C728E3">
        <w:t xml:space="preserve">Select </w:t>
      </w:r>
      <w:r w:rsidR="00C728E3" w:rsidRPr="7164E1F2">
        <w:rPr>
          <w:b/>
          <w:bCs/>
        </w:rPr>
        <w:t xml:space="preserve">Encrypt the </w:t>
      </w:r>
      <w:r w:rsidR="00C869E7" w:rsidRPr="7164E1F2">
        <w:rPr>
          <w:b/>
          <w:bCs/>
        </w:rPr>
        <w:t>file</w:t>
      </w:r>
      <w:r w:rsidR="00C728E3" w:rsidRPr="7164E1F2">
        <w:rPr>
          <w:b/>
          <w:bCs/>
        </w:rPr>
        <w:t xml:space="preserve"> and its parent folder (recommended)</w:t>
      </w:r>
      <w:r w:rsidR="00C728E3">
        <w:t xml:space="preserve"> and click </w:t>
      </w:r>
      <w:r w:rsidR="00C728E3" w:rsidRPr="7164E1F2">
        <w:rPr>
          <w:b/>
          <w:bCs/>
        </w:rPr>
        <w:t>OK</w:t>
      </w:r>
      <w:r w:rsidR="00C728E3">
        <w:t xml:space="preserve"> </w:t>
      </w:r>
      <w:r w:rsidR="00C869E7">
        <w:t>when prompted by</w:t>
      </w:r>
      <w:r w:rsidR="00B85679">
        <w:t xml:space="preserve"> the</w:t>
      </w:r>
      <w:r w:rsidR="00C869E7">
        <w:t xml:space="preserve"> Encrypted Warning.</w:t>
      </w:r>
      <w:r w:rsidR="00D553A1">
        <w:t xml:space="preserve"> The folder and its content</w:t>
      </w:r>
      <w:r w:rsidR="00B85679">
        <w:t>s</w:t>
      </w:r>
      <w:r w:rsidR="00D553A1">
        <w:t xml:space="preserve"> are now encrypted.</w:t>
      </w:r>
    </w:p>
    <w:p w14:paraId="5DEF55C2" w14:textId="34DE3FA4" w:rsidR="00C869E7" w:rsidRDefault="00B3122A" w:rsidP="004A248A">
      <w:pPr>
        <w:pStyle w:val="SubStepAlpha"/>
      </w:pPr>
      <w:r>
        <w:t>Log in</w:t>
      </w:r>
      <w:r w:rsidR="00B85679">
        <w:t xml:space="preserve"> </w:t>
      </w:r>
      <w:r>
        <w:t xml:space="preserve">to </w:t>
      </w:r>
      <w:r w:rsidR="000814EC">
        <w:t>another user’s account.</w:t>
      </w:r>
    </w:p>
    <w:p w14:paraId="701ABBC7" w14:textId="4C777079" w:rsidR="000814EC" w:rsidRDefault="000814EC" w:rsidP="004A248A">
      <w:pPr>
        <w:pStyle w:val="SubStepAlpha"/>
      </w:pPr>
      <w:r>
        <w:t xml:space="preserve">Attempt to make edits to the newly encrypted file </w:t>
      </w:r>
      <w:r w:rsidR="00717B9D">
        <w:t xml:space="preserve">with the </w:t>
      </w:r>
      <w:r w:rsidR="00D21BD3">
        <w:t>other user.</w:t>
      </w:r>
    </w:p>
    <w:p w14:paraId="097AE051" w14:textId="6D0DA241" w:rsidR="00D21BD3" w:rsidRDefault="00D21BD3" w:rsidP="0078273B">
      <w:pPr>
        <w:pStyle w:val="Heading4"/>
      </w:pPr>
      <w:r>
        <w:t>Question:</w:t>
      </w:r>
    </w:p>
    <w:p w14:paraId="5E80990E" w14:textId="1B40166E" w:rsidR="00D21BD3" w:rsidRDefault="00D21BD3" w:rsidP="00FB50E8">
      <w:pPr>
        <w:pStyle w:val="BodyTextL50"/>
        <w:spacing w:before="0"/>
      </w:pPr>
      <w:r>
        <w:t>What happened when you attempted to make edits to the file?</w:t>
      </w:r>
    </w:p>
    <w:p w14:paraId="6C79EE3E" w14:textId="1962EB2F" w:rsidR="00D21BD3" w:rsidRDefault="00D21BD3" w:rsidP="0078273B">
      <w:pPr>
        <w:pStyle w:val="AnswerLineL50"/>
      </w:pPr>
      <w:r>
        <w:t>Type your answers here.</w:t>
      </w:r>
    </w:p>
    <w:p w14:paraId="0D09200A" w14:textId="67130538" w:rsidR="0078273B" w:rsidRPr="00E020EE" w:rsidRDefault="00BC534A" w:rsidP="00E020EE">
      <w:pPr>
        <w:pStyle w:val="Heading2"/>
      </w:pPr>
      <w:r w:rsidRPr="00E020EE">
        <w:t>Cleanup</w:t>
      </w:r>
    </w:p>
    <w:p w14:paraId="5267AD24" w14:textId="474500ED" w:rsidR="00BC534A" w:rsidRPr="00E020EE" w:rsidRDefault="00BC534A" w:rsidP="00E020EE">
      <w:pPr>
        <w:pStyle w:val="BodyTextL25"/>
      </w:pPr>
      <w:r>
        <w:t xml:space="preserve">Remove any </w:t>
      </w:r>
      <w:r w:rsidR="00E020EE">
        <w:t>files, folders or user accounts that were created during this activity.</w:t>
      </w:r>
    </w:p>
    <w:p w14:paraId="3CAD3190" w14:textId="6EE1D909" w:rsidR="007C05C1" w:rsidRPr="00E020EE" w:rsidRDefault="006B5EEE" w:rsidP="00601AF4">
      <w:pPr>
        <w:pStyle w:val="SubStepAlpha"/>
      </w:pPr>
      <w:r>
        <w:t>Log</w:t>
      </w:r>
      <w:r w:rsidR="00893A76">
        <w:t xml:space="preserve"> </w:t>
      </w:r>
      <w:r>
        <w:t xml:space="preserve">in with </w:t>
      </w:r>
      <w:r w:rsidR="00510116">
        <w:t>the accounts and n</w:t>
      </w:r>
      <w:r w:rsidR="007C05C1">
        <w:t>avigate to C:\ and remove any files</w:t>
      </w:r>
      <w:r w:rsidR="009617BB">
        <w:t xml:space="preserve"> or folders during this activity.</w:t>
      </w:r>
    </w:p>
    <w:p w14:paraId="1600E3A9" w14:textId="602A3E39" w:rsidR="00E020EE" w:rsidRDefault="00E020EE" w:rsidP="00E020EE">
      <w:pPr>
        <w:pStyle w:val="SubStepAlpha"/>
      </w:pPr>
      <w:r>
        <w:t xml:space="preserve">Delete the new local user account. </w:t>
      </w:r>
      <w:r w:rsidR="00F57BB2">
        <w:t xml:space="preserve">Click </w:t>
      </w:r>
      <w:r w:rsidR="00F57BB2">
        <w:rPr>
          <w:b/>
          <w:bCs/>
        </w:rPr>
        <w:t>Start</w:t>
      </w:r>
      <w:r w:rsidR="00F57BB2">
        <w:t xml:space="preserve"> &gt; </w:t>
      </w:r>
      <w:r w:rsidR="00F57BB2">
        <w:rPr>
          <w:b/>
          <w:bCs/>
        </w:rPr>
        <w:t>Settings</w:t>
      </w:r>
      <w:r w:rsidR="00F57BB2" w:rsidRPr="008150CC">
        <w:t xml:space="preserve"> &gt; </w:t>
      </w:r>
      <w:r w:rsidR="00284BC3">
        <w:rPr>
          <w:b/>
          <w:bCs/>
        </w:rPr>
        <w:t>Accounts</w:t>
      </w:r>
      <w:r w:rsidR="00284BC3" w:rsidRPr="008150CC">
        <w:t xml:space="preserve"> &gt; </w:t>
      </w:r>
      <w:r w:rsidR="00284BC3">
        <w:rPr>
          <w:b/>
          <w:bCs/>
        </w:rPr>
        <w:t>Family &amp; other users</w:t>
      </w:r>
      <w:r w:rsidR="008150CC" w:rsidRPr="008150CC">
        <w:t>.</w:t>
      </w:r>
      <w:r w:rsidR="00284BC3" w:rsidRPr="008150CC">
        <w:t xml:space="preserve"> </w:t>
      </w:r>
      <w:r w:rsidR="0038460B">
        <w:t>Select</w:t>
      </w:r>
      <w:r w:rsidR="00284BC3" w:rsidRPr="008150CC">
        <w:t xml:space="preserve"> and remove </w:t>
      </w:r>
      <w:r w:rsidR="008150CC" w:rsidRPr="008150CC">
        <w:t>the local user account that was created for this activity.</w:t>
      </w:r>
    </w:p>
    <w:p w14:paraId="37A5609E" w14:textId="74598E02" w:rsidR="00614697" w:rsidRDefault="00FB50E8" w:rsidP="0078273B">
      <w:pPr>
        <w:pStyle w:val="ConfigWindow"/>
      </w:pPr>
      <w:r>
        <w:t>End of document</w:t>
      </w:r>
    </w:p>
    <w:sectPr w:rsidR="00614697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EB5C" w14:textId="77777777" w:rsidR="00820191" w:rsidRDefault="00820191" w:rsidP="00710659">
      <w:pPr>
        <w:spacing w:after="0" w:line="240" w:lineRule="auto"/>
      </w:pPr>
      <w:r>
        <w:separator/>
      </w:r>
    </w:p>
    <w:p w14:paraId="723F0BED" w14:textId="77777777" w:rsidR="00820191" w:rsidRDefault="00820191"/>
  </w:endnote>
  <w:endnote w:type="continuationSeparator" w:id="0">
    <w:p w14:paraId="1E712674" w14:textId="77777777" w:rsidR="00820191" w:rsidRDefault="00820191" w:rsidP="00710659">
      <w:pPr>
        <w:spacing w:after="0" w:line="240" w:lineRule="auto"/>
      </w:pPr>
      <w:r>
        <w:continuationSeparator/>
      </w:r>
    </w:p>
    <w:p w14:paraId="75DCE902" w14:textId="77777777" w:rsidR="00820191" w:rsidRDefault="008201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F650E" w14:textId="6A63D042" w:rsidR="00926CB2" w:rsidRPr="00882B63" w:rsidRDefault="008E00D5" w:rsidP="00DD4722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47D13">
          <w:t>2022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B6A48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82EF" w14:textId="5A13A932" w:rsidR="00882B63" w:rsidRPr="00882B63" w:rsidRDefault="00882B63" w:rsidP="00DD4722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47D13">
          <w:t>2022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B6A48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8391" w14:textId="77777777" w:rsidR="00820191" w:rsidRDefault="00820191" w:rsidP="00710659">
      <w:pPr>
        <w:spacing w:after="0" w:line="240" w:lineRule="auto"/>
      </w:pPr>
      <w:r>
        <w:separator/>
      </w:r>
    </w:p>
    <w:p w14:paraId="2DA02EF7" w14:textId="77777777" w:rsidR="00820191" w:rsidRDefault="00820191"/>
  </w:footnote>
  <w:footnote w:type="continuationSeparator" w:id="0">
    <w:p w14:paraId="4691FEB3" w14:textId="77777777" w:rsidR="00820191" w:rsidRDefault="00820191" w:rsidP="00710659">
      <w:pPr>
        <w:spacing w:after="0" w:line="240" w:lineRule="auto"/>
      </w:pPr>
      <w:r>
        <w:continuationSeparator/>
      </w:r>
    </w:p>
    <w:p w14:paraId="69E4E7C6" w14:textId="77777777" w:rsidR="00820191" w:rsidRDefault="008201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317F131D35B401695EDC29C3BCC8BB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E6152A8" w14:textId="1CD34579" w:rsidR="00926CB2" w:rsidRDefault="00311F7C" w:rsidP="008402F2">
        <w:pPr>
          <w:pStyle w:val="PageHead"/>
        </w:pPr>
        <w:r>
          <w:t>Lab - Permissions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03E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CE63EBD" wp14:editId="2801D99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13369550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 w16cid:durableId="140576517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55783080">
    <w:abstractNumId w:val="4"/>
  </w:num>
  <w:num w:numId="4" w16cid:durableId="476413689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45595453">
    <w:abstractNumId w:val="2"/>
  </w:num>
  <w:num w:numId="6" w16cid:durableId="259460043">
    <w:abstractNumId w:val="0"/>
  </w:num>
  <w:num w:numId="7" w16cid:durableId="1271936664">
    <w:abstractNumId w:val="1"/>
  </w:num>
  <w:num w:numId="8" w16cid:durableId="262802561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34827057">
    <w:abstractNumId w:val="2"/>
  </w:num>
  <w:num w:numId="10" w16cid:durableId="393744794">
    <w:abstractNumId w:val="9"/>
  </w:num>
  <w:num w:numId="11" w16cid:durableId="482649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3832549">
    <w:abstractNumId w:val="3"/>
  </w:num>
  <w:num w:numId="13" w16cid:durableId="1158351232">
    <w:abstractNumId w:val="8"/>
  </w:num>
  <w:num w:numId="14" w16cid:durableId="1719470065">
    <w:abstractNumId w:val="7"/>
  </w:num>
  <w:num w:numId="15" w16cid:durableId="582950840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360"/>
          </w:tabs>
          <w:ind w:left="36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650792333">
    <w:abstractNumId w:val="5"/>
  </w:num>
  <w:num w:numId="17" w16cid:durableId="14197908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09206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7C"/>
    <w:rsid w:val="0000081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09A9"/>
    <w:rsid w:val="00035E84"/>
    <w:rsid w:val="00041AF6"/>
    <w:rsid w:val="00044E62"/>
    <w:rsid w:val="00050BA4"/>
    <w:rsid w:val="0005141D"/>
    <w:rsid w:val="00051738"/>
    <w:rsid w:val="0005242B"/>
    <w:rsid w:val="00052548"/>
    <w:rsid w:val="00056C2D"/>
    <w:rsid w:val="00060696"/>
    <w:rsid w:val="00062D89"/>
    <w:rsid w:val="00063BEE"/>
    <w:rsid w:val="00067A67"/>
    <w:rsid w:val="00070C16"/>
    <w:rsid w:val="00075EA9"/>
    <w:rsid w:val="000769CF"/>
    <w:rsid w:val="00080AD8"/>
    <w:rsid w:val="000814EC"/>
    <w:rsid w:val="000815D8"/>
    <w:rsid w:val="00084C99"/>
    <w:rsid w:val="00085CC6"/>
    <w:rsid w:val="00087D0F"/>
    <w:rsid w:val="00090C07"/>
    <w:rsid w:val="0009147A"/>
    <w:rsid w:val="00091E8D"/>
    <w:rsid w:val="0009378D"/>
    <w:rsid w:val="00097163"/>
    <w:rsid w:val="000A22C8"/>
    <w:rsid w:val="000A3955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2CC0"/>
    <w:rsid w:val="000E65F0"/>
    <w:rsid w:val="000F072C"/>
    <w:rsid w:val="000F17F9"/>
    <w:rsid w:val="000F2074"/>
    <w:rsid w:val="000F28CC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A74"/>
    <w:rsid w:val="00121BAE"/>
    <w:rsid w:val="00122111"/>
    <w:rsid w:val="00125806"/>
    <w:rsid w:val="001261C4"/>
    <w:rsid w:val="001263C7"/>
    <w:rsid w:val="00130A20"/>
    <w:rsid w:val="001314FB"/>
    <w:rsid w:val="001328A2"/>
    <w:rsid w:val="00134CD5"/>
    <w:rsid w:val="001366EC"/>
    <w:rsid w:val="0014219C"/>
    <w:rsid w:val="001425ED"/>
    <w:rsid w:val="001433C1"/>
    <w:rsid w:val="00143450"/>
    <w:rsid w:val="00144997"/>
    <w:rsid w:val="00147BDB"/>
    <w:rsid w:val="001523C0"/>
    <w:rsid w:val="001535FE"/>
    <w:rsid w:val="00154E3A"/>
    <w:rsid w:val="00155352"/>
    <w:rsid w:val="00157902"/>
    <w:rsid w:val="00162105"/>
    <w:rsid w:val="00162EEA"/>
    <w:rsid w:val="00163164"/>
    <w:rsid w:val="001652BC"/>
    <w:rsid w:val="00166253"/>
    <w:rsid w:val="001704B7"/>
    <w:rsid w:val="001708A6"/>
    <w:rsid w:val="001710C0"/>
    <w:rsid w:val="00172AFB"/>
    <w:rsid w:val="00174D6F"/>
    <w:rsid w:val="001772B8"/>
    <w:rsid w:val="00177310"/>
    <w:rsid w:val="00177B76"/>
    <w:rsid w:val="001805FF"/>
    <w:rsid w:val="00180FBF"/>
    <w:rsid w:val="001813C3"/>
    <w:rsid w:val="00182CF4"/>
    <w:rsid w:val="00186CE1"/>
    <w:rsid w:val="00191F00"/>
    <w:rsid w:val="00192F12"/>
    <w:rsid w:val="00193F14"/>
    <w:rsid w:val="001955F2"/>
    <w:rsid w:val="001969F3"/>
    <w:rsid w:val="00196CBC"/>
    <w:rsid w:val="0019753E"/>
    <w:rsid w:val="00197614"/>
    <w:rsid w:val="00197B9E"/>
    <w:rsid w:val="001A0312"/>
    <w:rsid w:val="001A15DA"/>
    <w:rsid w:val="001A2694"/>
    <w:rsid w:val="001A3BA8"/>
    <w:rsid w:val="001A3CC7"/>
    <w:rsid w:val="001A67A4"/>
    <w:rsid w:val="001A69AC"/>
    <w:rsid w:val="001B2462"/>
    <w:rsid w:val="001B67D8"/>
    <w:rsid w:val="001B6F95"/>
    <w:rsid w:val="001C05A1"/>
    <w:rsid w:val="001C1D9E"/>
    <w:rsid w:val="001C5998"/>
    <w:rsid w:val="001C5BCD"/>
    <w:rsid w:val="001C7C3B"/>
    <w:rsid w:val="001D0322"/>
    <w:rsid w:val="001D13B5"/>
    <w:rsid w:val="001D5B6F"/>
    <w:rsid w:val="001E0AB8"/>
    <w:rsid w:val="001E3777"/>
    <w:rsid w:val="001E38E0"/>
    <w:rsid w:val="001E38F3"/>
    <w:rsid w:val="001E4E72"/>
    <w:rsid w:val="001E62B3"/>
    <w:rsid w:val="001E6424"/>
    <w:rsid w:val="001F0171"/>
    <w:rsid w:val="001F0D77"/>
    <w:rsid w:val="001F5B85"/>
    <w:rsid w:val="001F643A"/>
    <w:rsid w:val="001F7443"/>
    <w:rsid w:val="001F7DD8"/>
    <w:rsid w:val="00201928"/>
    <w:rsid w:val="00203E26"/>
    <w:rsid w:val="0020449C"/>
    <w:rsid w:val="002113B8"/>
    <w:rsid w:val="00213C26"/>
    <w:rsid w:val="00215665"/>
    <w:rsid w:val="002163BB"/>
    <w:rsid w:val="0021792C"/>
    <w:rsid w:val="00220909"/>
    <w:rsid w:val="002240AB"/>
    <w:rsid w:val="00225E37"/>
    <w:rsid w:val="00225FB0"/>
    <w:rsid w:val="00231DCA"/>
    <w:rsid w:val="00235792"/>
    <w:rsid w:val="00242E3A"/>
    <w:rsid w:val="002433ED"/>
    <w:rsid w:val="002438B2"/>
    <w:rsid w:val="00246492"/>
    <w:rsid w:val="00247A86"/>
    <w:rsid w:val="002506CF"/>
    <w:rsid w:val="0025107F"/>
    <w:rsid w:val="00255AAD"/>
    <w:rsid w:val="00260CD4"/>
    <w:rsid w:val="002639D8"/>
    <w:rsid w:val="00265F77"/>
    <w:rsid w:val="00266C83"/>
    <w:rsid w:val="00270FCC"/>
    <w:rsid w:val="002768DC"/>
    <w:rsid w:val="00280AA9"/>
    <w:rsid w:val="00284BC3"/>
    <w:rsid w:val="00294C8F"/>
    <w:rsid w:val="002A0B2E"/>
    <w:rsid w:val="002A0DC1"/>
    <w:rsid w:val="002A312D"/>
    <w:rsid w:val="002A6C56"/>
    <w:rsid w:val="002C04C4"/>
    <w:rsid w:val="002C090C"/>
    <w:rsid w:val="002C0D3A"/>
    <w:rsid w:val="002C1243"/>
    <w:rsid w:val="002C1815"/>
    <w:rsid w:val="002C475E"/>
    <w:rsid w:val="002C5882"/>
    <w:rsid w:val="002C6AD6"/>
    <w:rsid w:val="002D6C2A"/>
    <w:rsid w:val="002D7A86"/>
    <w:rsid w:val="002F0C79"/>
    <w:rsid w:val="002F4100"/>
    <w:rsid w:val="002F45FF"/>
    <w:rsid w:val="002F66D3"/>
    <w:rsid w:val="002F6D17"/>
    <w:rsid w:val="00302887"/>
    <w:rsid w:val="003056EB"/>
    <w:rsid w:val="003071FF"/>
    <w:rsid w:val="0030742D"/>
    <w:rsid w:val="00310652"/>
    <w:rsid w:val="00311065"/>
    <w:rsid w:val="00311F7C"/>
    <w:rsid w:val="0031371D"/>
    <w:rsid w:val="0031789F"/>
    <w:rsid w:val="00320788"/>
    <w:rsid w:val="003233A3"/>
    <w:rsid w:val="00326E08"/>
    <w:rsid w:val="0033139D"/>
    <w:rsid w:val="00334C33"/>
    <w:rsid w:val="0034218C"/>
    <w:rsid w:val="0034455D"/>
    <w:rsid w:val="0034604B"/>
    <w:rsid w:val="00346D17"/>
    <w:rsid w:val="00347853"/>
    <w:rsid w:val="00347972"/>
    <w:rsid w:val="003537A3"/>
    <w:rsid w:val="0035469B"/>
    <w:rsid w:val="00354DF2"/>
    <w:rsid w:val="003559CC"/>
    <w:rsid w:val="00355D4B"/>
    <w:rsid w:val="003569D7"/>
    <w:rsid w:val="003608AC"/>
    <w:rsid w:val="003626B7"/>
    <w:rsid w:val="00363A23"/>
    <w:rsid w:val="0036440C"/>
    <w:rsid w:val="0036465A"/>
    <w:rsid w:val="00383827"/>
    <w:rsid w:val="0038460B"/>
    <w:rsid w:val="00386D65"/>
    <w:rsid w:val="00390C38"/>
    <w:rsid w:val="00392748"/>
    <w:rsid w:val="00392C65"/>
    <w:rsid w:val="00392ED5"/>
    <w:rsid w:val="003A19DC"/>
    <w:rsid w:val="003A1B45"/>
    <w:rsid w:val="003A220C"/>
    <w:rsid w:val="003A3B7A"/>
    <w:rsid w:val="003A50D3"/>
    <w:rsid w:val="003A58B6"/>
    <w:rsid w:val="003B1E9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3A49"/>
    <w:rsid w:val="003D6EF1"/>
    <w:rsid w:val="003E2E47"/>
    <w:rsid w:val="003E5BE5"/>
    <w:rsid w:val="003F18D1"/>
    <w:rsid w:val="003F20EC"/>
    <w:rsid w:val="003F4F0E"/>
    <w:rsid w:val="003F6096"/>
    <w:rsid w:val="003F6E06"/>
    <w:rsid w:val="00403C7A"/>
    <w:rsid w:val="00404A41"/>
    <w:rsid w:val="004057A6"/>
    <w:rsid w:val="00406554"/>
    <w:rsid w:val="00407755"/>
    <w:rsid w:val="00410238"/>
    <w:rsid w:val="00410550"/>
    <w:rsid w:val="0041293B"/>
    <w:rsid w:val="004131B0"/>
    <w:rsid w:val="00414D90"/>
    <w:rsid w:val="00416C42"/>
    <w:rsid w:val="00416E6D"/>
    <w:rsid w:val="00422476"/>
    <w:rsid w:val="0042298C"/>
    <w:rsid w:val="0042385C"/>
    <w:rsid w:val="00426FA5"/>
    <w:rsid w:val="00431654"/>
    <w:rsid w:val="00434926"/>
    <w:rsid w:val="00443ACE"/>
    <w:rsid w:val="00444217"/>
    <w:rsid w:val="0044665D"/>
    <w:rsid w:val="004478F4"/>
    <w:rsid w:val="00447CAB"/>
    <w:rsid w:val="00450F7A"/>
    <w:rsid w:val="00452C6D"/>
    <w:rsid w:val="00455E0B"/>
    <w:rsid w:val="0045724D"/>
    <w:rsid w:val="00457934"/>
    <w:rsid w:val="00460F47"/>
    <w:rsid w:val="00462B9F"/>
    <w:rsid w:val="004648E1"/>
    <w:rsid w:val="004659EE"/>
    <w:rsid w:val="00473E34"/>
    <w:rsid w:val="00474204"/>
    <w:rsid w:val="00474402"/>
    <w:rsid w:val="0047591A"/>
    <w:rsid w:val="00476BA9"/>
    <w:rsid w:val="004775DA"/>
    <w:rsid w:val="00481650"/>
    <w:rsid w:val="00484EF9"/>
    <w:rsid w:val="00487024"/>
    <w:rsid w:val="00490807"/>
    <w:rsid w:val="0049179D"/>
    <w:rsid w:val="00492722"/>
    <w:rsid w:val="004936C2"/>
    <w:rsid w:val="0049379C"/>
    <w:rsid w:val="004A1CA0"/>
    <w:rsid w:val="004A22E9"/>
    <w:rsid w:val="004A248A"/>
    <w:rsid w:val="004A4ACD"/>
    <w:rsid w:val="004A506C"/>
    <w:rsid w:val="004A5BC5"/>
    <w:rsid w:val="004B023D"/>
    <w:rsid w:val="004B6965"/>
    <w:rsid w:val="004C04CD"/>
    <w:rsid w:val="004C0909"/>
    <w:rsid w:val="004C3F97"/>
    <w:rsid w:val="004D01F2"/>
    <w:rsid w:val="004D2CED"/>
    <w:rsid w:val="004D3339"/>
    <w:rsid w:val="004D34DD"/>
    <w:rsid w:val="004D353F"/>
    <w:rsid w:val="004D36D7"/>
    <w:rsid w:val="004D682B"/>
    <w:rsid w:val="004D7C5F"/>
    <w:rsid w:val="004E6152"/>
    <w:rsid w:val="004F344A"/>
    <w:rsid w:val="004F4EC3"/>
    <w:rsid w:val="004F74CE"/>
    <w:rsid w:val="0050039F"/>
    <w:rsid w:val="00504D52"/>
    <w:rsid w:val="00504ED4"/>
    <w:rsid w:val="00510116"/>
    <w:rsid w:val="00510639"/>
    <w:rsid w:val="00511753"/>
    <w:rsid w:val="00511791"/>
    <w:rsid w:val="005139BE"/>
    <w:rsid w:val="00515C6A"/>
    <w:rsid w:val="00516142"/>
    <w:rsid w:val="0051681C"/>
    <w:rsid w:val="00520027"/>
    <w:rsid w:val="0052093C"/>
    <w:rsid w:val="00521B31"/>
    <w:rsid w:val="00521DDF"/>
    <w:rsid w:val="00522469"/>
    <w:rsid w:val="0052400A"/>
    <w:rsid w:val="00524B71"/>
    <w:rsid w:val="00532EAB"/>
    <w:rsid w:val="00536277"/>
    <w:rsid w:val="00536F43"/>
    <w:rsid w:val="00542616"/>
    <w:rsid w:val="005468C1"/>
    <w:rsid w:val="005510BA"/>
    <w:rsid w:val="00553640"/>
    <w:rsid w:val="005538C8"/>
    <w:rsid w:val="00554B4E"/>
    <w:rsid w:val="00556453"/>
    <w:rsid w:val="00556C02"/>
    <w:rsid w:val="00561333"/>
    <w:rsid w:val="00561BB2"/>
    <w:rsid w:val="00563249"/>
    <w:rsid w:val="00570A65"/>
    <w:rsid w:val="005762B1"/>
    <w:rsid w:val="005774E5"/>
    <w:rsid w:val="00580456"/>
    <w:rsid w:val="00580E73"/>
    <w:rsid w:val="00592329"/>
    <w:rsid w:val="00593386"/>
    <w:rsid w:val="00596998"/>
    <w:rsid w:val="0059790F"/>
    <w:rsid w:val="005A2A4A"/>
    <w:rsid w:val="005A4017"/>
    <w:rsid w:val="005A59E7"/>
    <w:rsid w:val="005A62E8"/>
    <w:rsid w:val="005A6E62"/>
    <w:rsid w:val="005A70FA"/>
    <w:rsid w:val="005B2FB3"/>
    <w:rsid w:val="005C048A"/>
    <w:rsid w:val="005C0673"/>
    <w:rsid w:val="005C522A"/>
    <w:rsid w:val="005C5AB3"/>
    <w:rsid w:val="005C6DE5"/>
    <w:rsid w:val="005D036B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10C"/>
    <w:rsid w:val="005F3155"/>
    <w:rsid w:val="005F3AE9"/>
    <w:rsid w:val="005F44C9"/>
    <w:rsid w:val="006007BB"/>
    <w:rsid w:val="00601AF4"/>
    <w:rsid w:val="00601DC0"/>
    <w:rsid w:val="00601EF3"/>
    <w:rsid w:val="006026BE"/>
    <w:rsid w:val="006034CB"/>
    <w:rsid w:val="00603503"/>
    <w:rsid w:val="006039A8"/>
    <w:rsid w:val="00603C52"/>
    <w:rsid w:val="006131CE"/>
    <w:rsid w:val="0061336B"/>
    <w:rsid w:val="00614697"/>
    <w:rsid w:val="00617D6E"/>
    <w:rsid w:val="00620ED5"/>
    <w:rsid w:val="0062176B"/>
    <w:rsid w:val="00621FB8"/>
    <w:rsid w:val="00622BA6"/>
    <w:rsid w:val="00622D61"/>
    <w:rsid w:val="00624198"/>
    <w:rsid w:val="006268B5"/>
    <w:rsid w:val="00627D8E"/>
    <w:rsid w:val="00636C28"/>
    <w:rsid w:val="006428E5"/>
    <w:rsid w:val="00644958"/>
    <w:rsid w:val="00647D13"/>
    <w:rsid w:val="006513FB"/>
    <w:rsid w:val="00651922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59A"/>
    <w:rsid w:val="006A1B33"/>
    <w:rsid w:val="006A3319"/>
    <w:rsid w:val="006A48F1"/>
    <w:rsid w:val="006A71A3"/>
    <w:rsid w:val="006B03F2"/>
    <w:rsid w:val="006B14C1"/>
    <w:rsid w:val="006B1639"/>
    <w:rsid w:val="006B3044"/>
    <w:rsid w:val="006B5CA7"/>
    <w:rsid w:val="006B5E89"/>
    <w:rsid w:val="006B5EEE"/>
    <w:rsid w:val="006B6A48"/>
    <w:rsid w:val="006C163E"/>
    <w:rsid w:val="006C19B2"/>
    <w:rsid w:val="006C30A0"/>
    <w:rsid w:val="006C35FF"/>
    <w:rsid w:val="006C3FCF"/>
    <w:rsid w:val="006C57F2"/>
    <w:rsid w:val="006C5949"/>
    <w:rsid w:val="006C6832"/>
    <w:rsid w:val="006D04BB"/>
    <w:rsid w:val="006D1370"/>
    <w:rsid w:val="006D2C28"/>
    <w:rsid w:val="006D3FC1"/>
    <w:rsid w:val="006D7590"/>
    <w:rsid w:val="006D7AEA"/>
    <w:rsid w:val="006E2C21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1D2C"/>
    <w:rsid w:val="00717B9D"/>
    <w:rsid w:val="00720CF8"/>
    <w:rsid w:val="00721E01"/>
    <w:rsid w:val="007222AD"/>
    <w:rsid w:val="007267CF"/>
    <w:rsid w:val="00731F3F"/>
    <w:rsid w:val="00733BAB"/>
    <w:rsid w:val="0073517B"/>
    <w:rsid w:val="0073604C"/>
    <w:rsid w:val="007436BF"/>
    <w:rsid w:val="007443E9"/>
    <w:rsid w:val="00744FEF"/>
    <w:rsid w:val="00745DCE"/>
    <w:rsid w:val="007467DA"/>
    <w:rsid w:val="00747F8F"/>
    <w:rsid w:val="00753D89"/>
    <w:rsid w:val="00753DDA"/>
    <w:rsid w:val="00754A6E"/>
    <w:rsid w:val="007550F9"/>
    <w:rsid w:val="007553D8"/>
    <w:rsid w:val="00755C9B"/>
    <w:rsid w:val="007574C8"/>
    <w:rsid w:val="00760FE4"/>
    <w:rsid w:val="007636C2"/>
    <w:rsid w:val="00763D8B"/>
    <w:rsid w:val="007657F6"/>
    <w:rsid w:val="00765E47"/>
    <w:rsid w:val="0077125A"/>
    <w:rsid w:val="0078273B"/>
    <w:rsid w:val="0078405B"/>
    <w:rsid w:val="00784E3C"/>
    <w:rsid w:val="00786F58"/>
    <w:rsid w:val="00787CC1"/>
    <w:rsid w:val="00792F4E"/>
    <w:rsid w:val="0079398D"/>
    <w:rsid w:val="007941D2"/>
    <w:rsid w:val="00796C25"/>
    <w:rsid w:val="007976E3"/>
    <w:rsid w:val="007A0080"/>
    <w:rsid w:val="007A04F1"/>
    <w:rsid w:val="007A25EE"/>
    <w:rsid w:val="007A2845"/>
    <w:rsid w:val="007A287C"/>
    <w:rsid w:val="007A3707"/>
    <w:rsid w:val="007A3B2A"/>
    <w:rsid w:val="007B0C9D"/>
    <w:rsid w:val="007B3AFE"/>
    <w:rsid w:val="007B5522"/>
    <w:rsid w:val="007C052F"/>
    <w:rsid w:val="007C05C1"/>
    <w:rsid w:val="007C0EE0"/>
    <w:rsid w:val="007C1B71"/>
    <w:rsid w:val="007C2FBB"/>
    <w:rsid w:val="007C7164"/>
    <w:rsid w:val="007C7413"/>
    <w:rsid w:val="007D1984"/>
    <w:rsid w:val="007D1B6A"/>
    <w:rsid w:val="007D243E"/>
    <w:rsid w:val="007D2AFE"/>
    <w:rsid w:val="007E3264"/>
    <w:rsid w:val="007E3FEA"/>
    <w:rsid w:val="007E6402"/>
    <w:rsid w:val="007E7BFC"/>
    <w:rsid w:val="007F0A0B"/>
    <w:rsid w:val="007F1D6B"/>
    <w:rsid w:val="007F3A60"/>
    <w:rsid w:val="007F3D0B"/>
    <w:rsid w:val="007F7C94"/>
    <w:rsid w:val="00802B28"/>
    <w:rsid w:val="00802FFA"/>
    <w:rsid w:val="0080340D"/>
    <w:rsid w:val="00804C99"/>
    <w:rsid w:val="00810E4B"/>
    <w:rsid w:val="00814BAA"/>
    <w:rsid w:val="008150CC"/>
    <w:rsid w:val="008151FD"/>
    <w:rsid w:val="00816F0C"/>
    <w:rsid w:val="00820191"/>
    <w:rsid w:val="0082211C"/>
    <w:rsid w:val="00824295"/>
    <w:rsid w:val="00827A65"/>
    <w:rsid w:val="00830473"/>
    <w:rsid w:val="008313F3"/>
    <w:rsid w:val="008402F2"/>
    <w:rsid w:val="00840469"/>
    <w:rsid w:val="008405BB"/>
    <w:rsid w:val="008422CE"/>
    <w:rsid w:val="0084564F"/>
    <w:rsid w:val="00846494"/>
    <w:rsid w:val="00847B20"/>
    <w:rsid w:val="008509D3"/>
    <w:rsid w:val="00853418"/>
    <w:rsid w:val="00856739"/>
    <w:rsid w:val="00856C7A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6570"/>
    <w:rsid w:val="00890108"/>
    <w:rsid w:val="00893877"/>
    <w:rsid w:val="00893A76"/>
    <w:rsid w:val="0089532C"/>
    <w:rsid w:val="00896165"/>
    <w:rsid w:val="00896681"/>
    <w:rsid w:val="008968C0"/>
    <w:rsid w:val="008A0118"/>
    <w:rsid w:val="008A05E3"/>
    <w:rsid w:val="008A2749"/>
    <w:rsid w:val="008A3A90"/>
    <w:rsid w:val="008B06D4"/>
    <w:rsid w:val="008B1DE5"/>
    <w:rsid w:val="008B3D66"/>
    <w:rsid w:val="008B4F20"/>
    <w:rsid w:val="008B4F81"/>
    <w:rsid w:val="008B68E7"/>
    <w:rsid w:val="008B7FFD"/>
    <w:rsid w:val="008C286A"/>
    <w:rsid w:val="008C2920"/>
    <w:rsid w:val="008C3AF6"/>
    <w:rsid w:val="008C4307"/>
    <w:rsid w:val="008D23DF"/>
    <w:rsid w:val="008D4174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195E"/>
    <w:rsid w:val="00901E42"/>
    <w:rsid w:val="00903523"/>
    <w:rsid w:val="00906281"/>
    <w:rsid w:val="0090659A"/>
    <w:rsid w:val="00911080"/>
    <w:rsid w:val="00912500"/>
    <w:rsid w:val="0091350B"/>
    <w:rsid w:val="00915986"/>
    <w:rsid w:val="00917624"/>
    <w:rsid w:val="00922C09"/>
    <w:rsid w:val="00926CB2"/>
    <w:rsid w:val="009279A6"/>
    <w:rsid w:val="00930386"/>
    <w:rsid w:val="009309F5"/>
    <w:rsid w:val="00933237"/>
    <w:rsid w:val="00933F28"/>
    <w:rsid w:val="009400C3"/>
    <w:rsid w:val="00941AB6"/>
    <w:rsid w:val="00942299"/>
    <w:rsid w:val="009453F7"/>
    <w:rsid w:val="00946667"/>
    <w:rsid w:val="009476C0"/>
    <w:rsid w:val="00951B4F"/>
    <w:rsid w:val="00954421"/>
    <w:rsid w:val="00957EB9"/>
    <w:rsid w:val="009617BB"/>
    <w:rsid w:val="009638FA"/>
    <w:rsid w:val="00963E34"/>
    <w:rsid w:val="00964DFA"/>
    <w:rsid w:val="00970A69"/>
    <w:rsid w:val="0098155C"/>
    <w:rsid w:val="00981CCA"/>
    <w:rsid w:val="00983B77"/>
    <w:rsid w:val="00987B04"/>
    <w:rsid w:val="00996053"/>
    <w:rsid w:val="00997E71"/>
    <w:rsid w:val="009A0B2F"/>
    <w:rsid w:val="009A1CF4"/>
    <w:rsid w:val="009A37D7"/>
    <w:rsid w:val="009A3FCF"/>
    <w:rsid w:val="009A4E17"/>
    <w:rsid w:val="009A6955"/>
    <w:rsid w:val="009B0604"/>
    <w:rsid w:val="009B0697"/>
    <w:rsid w:val="009B0B04"/>
    <w:rsid w:val="009B215A"/>
    <w:rsid w:val="009B341C"/>
    <w:rsid w:val="009B366B"/>
    <w:rsid w:val="009B3B0F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04B"/>
    <w:rsid w:val="009F183F"/>
    <w:rsid w:val="009F42A8"/>
    <w:rsid w:val="009F4B9C"/>
    <w:rsid w:val="009F4C2E"/>
    <w:rsid w:val="00A00C5B"/>
    <w:rsid w:val="00A014A3"/>
    <w:rsid w:val="00A0258A"/>
    <w:rsid w:val="00A027CC"/>
    <w:rsid w:val="00A0412D"/>
    <w:rsid w:val="00A05BB8"/>
    <w:rsid w:val="00A15DF0"/>
    <w:rsid w:val="00A202D5"/>
    <w:rsid w:val="00A21211"/>
    <w:rsid w:val="00A30F8A"/>
    <w:rsid w:val="00A320B4"/>
    <w:rsid w:val="00A33890"/>
    <w:rsid w:val="00A34E7F"/>
    <w:rsid w:val="00A375DF"/>
    <w:rsid w:val="00A40169"/>
    <w:rsid w:val="00A40336"/>
    <w:rsid w:val="00A44422"/>
    <w:rsid w:val="00A46F0A"/>
    <w:rsid w:val="00A46F25"/>
    <w:rsid w:val="00A47CC2"/>
    <w:rsid w:val="00A502BA"/>
    <w:rsid w:val="00A55F01"/>
    <w:rsid w:val="00A60146"/>
    <w:rsid w:val="00A601A9"/>
    <w:rsid w:val="00A60F6F"/>
    <w:rsid w:val="00A61CC8"/>
    <w:rsid w:val="00A622C4"/>
    <w:rsid w:val="00A6283D"/>
    <w:rsid w:val="00A676FF"/>
    <w:rsid w:val="00A73EBA"/>
    <w:rsid w:val="00A74B94"/>
    <w:rsid w:val="00A754B4"/>
    <w:rsid w:val="00A76665"/>
    <w:rsid w:val="00A76749"/>
    <w:rsid w:val="00A807C1"/>
    <w:rsid w:val="00A8143C"/>
    <w:rsid w:val="00A82658"/>
    <w:rsid w:val="00A83374"/>
    <w:rsid w:val="00A84372"/>
    <w:rsid w:val="00A915F6"/>
    <w:rsid w:val="00A92D22"/>
    <w:rsid w:val="00A95195"/>
    <w:rsid w:val="00A96172"/>
    <w:rsid w:val="00A96D52"/>
    <w:rsid w:val="00A97C5F"/>
    <w:rsid w:val="00AA049F"/>
    <w:rsid w:val="00AA04B3"/>
    <w:rsid w:val="00AA2FB2"/>
    <w:rsid w:val="00AB0D6A"/>
    <w:rsid w:val="00AB1D6E"/>
    <w:rsid w:val="00AB3760"/>
    <w:rsid w:val="00AB43B3"/>
    <w:rsid w:val="00AB49B9"/>
    <w:rsid w:val="00AB501D"/>
    <w:rsid w:val="00AB5E5C"/>
    <w:rsid w:val="00AB758A"/>
    <w:rsid w:val="00AC027E"/>
    <w:rsid w:val="00AC05AB"/>
    <w:rsid w:val="00AC0BD0"/>
    <w:rsid w:val="00AC1E7E"/>
    <w:rsid w:val="00AC448E"/>
    <w:rsid w:val="00AC507D"/>
    <w:rsid w:val="00AC66E4"/>
    <w:rsid w:val="00AD0118"/>
    <w:rsid w:val="00AD04F2"/>
    <w:rsid w:val="00AD4578"/>
    <w:rsid w:val="00AD5F91"/>
    <w:rsid w:val="00AD68E9"/>
    <w:rsid w:val="00AD761F"/>
    <w:rsid w:val="00AE56C0"/>
    <w:rsid w:val="00AF77B0"/>
    <w:rsid w:val="00AF7ACC"/>
    <w:rsid w:val="00B00914"/>
    <w:rsid w:val="00B02A8E"/>
    <w:rsid w:val="00B052EE"/>
    <w:rsid w:val="00B071AC"/>
    <w:rsid w:val="00B1081F"/>
    <w:rsid w:val="00B22874"/>
    <w:rsid w:val="00B2496B"/>
    <w:rsid w:val="00B26894"/>
    <w:rsid w:val="00B27499"/>
    <w:rsid w:val="00B3010D"/>
    <w:rsid w:val="00B3122A"/>
    <w:rsid w:val="00B346E1"/>
    <w:rsid w:val="00B35151"/>
    <w:rsid w:val="00B377B7"/>
    <w:rsid w:val="00B433F2"/>
    <w:rsid w:val="00B458E8"/>
    <w:rsid w:val="00B47940"/>
    <w:rsid w:val="00B5397B"/>
    <w:rsid w:val="00B53EE9"/>
    <w:rsid w:val="00B56A7D"/>
    <w:rsid w:val="00B6183E"/>
    <w:rsid w:val="00B62809"/>
    <w:rsid w:val="00B6284B"/>
    <w:rsid w:val="00B72F2A"/>
    <w:rsid w:val="00B74716"/>
    <w:rsid w:val="00B7675A"/>
    <w:rsid w:val="00B81898"/>
    <w:rsid w:val="00B82DED"/>
    <w:rsid w:val="00B85679"/>
    <w:rsid w:val="00B8606B"/>
    <w:rsid w:val="00B878E7"/>
    <w:rsid w:val="00B879CC"/>
    <w:rsid w:val="00B9679A"/>
    <w:rsid w:val="00B97278"/>
    <w:rsid w:val="00B97943"/>
    <w:rsid w:val="00BA1D0B"/>
    <w:rsid w:val="00BA1EC0"/>
    <w:rsid w:val="00BA2B50"/>
    <w:rsid w:val="00BA4089"/>
    <w:rsid w:val="00BA6972"/>
    <w:rsid w:val="00BB1E0D"/>
    <w:rsid w:val="00BB26C8"/>
    <w:rsid w:val="00BB4D9B"/>
    <w:rsid w:val="00BB73FF"/>
    <w:rsid w:val="00BB7688"/>
    <w:rsid w:val="00BC534A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6FB7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0723"/>
    <w:rsid w:val="00C212E0"/>
    <w:rsid w:val="00C23E16"/>
    <w:rsid w:val="00C27E37"/>
    <w:rsid w:val="00C32713"/>
    <w:rsid w:val="00C351B8"/>
    <w:rsid w:val="00C410D9"/>
    <w:rsid w:val="00C41EDF"/>
    <w:rsid w:val="00C44338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5367"/>
    <w:rsid w:val="00C65C65"/>
    <w:rsid w:val="00C665A2"/>
    <w:rsid w:val="00C670EE"/>
    <w:rsid w:val="00C67AFF"/>
    <w:rsid w:val="00C67E3B"/>
    <w:rsid w:val="00C71F4C"/>
    <w:rsid w:val="00C728E3"/>
    <w:rsid w:val="00C73E03"/>
    <w:rsid w:val="00C77B29"/>
    <w:rsid w:val="00C869E7"/>
    <w:rsid w:val="00C87039"/>
    <w:rsid w:val="00C8718B"/>
    <w:rsid w:val="00C872E4"/>
    <w:rsid w:val="00C878D9"/>
    <w:rsid w:val="00C90311"/>
    <w:rsid w:val="00C9187F"/>
    <w:rsid w:val="00C91C26"/>
    <w:rsid w:val="00C960B9"/>
    <w:rsid w:val="00CA04C4"/>
    <w:rsid w:val="00CA2BB2"/>
    <w:rsid w:val="00CA3EF0"/>
    <w:rsid w:val="00CA73D5"/>
    <w:rsid w:val="00CB2FC9"/>
    <w:rsid w:val="00CB5068"/>
    <w:rsid w:val="00CB74C6"/>
    <w:rsid w:val="00CB7D2B"/>
    <w:rsid w:val="00CC1C87"/>
    <w:rsid w:val="00CC3000"/>
    <w:rsid w:val="00CC4859"/>
    <w:rsid w:val="00CC7A35"/>
    <w:rsid w:val="00CD072A"/>
    <w:rsid w:val="00CD1070"/>
    <w:rsid w:val="00CD40B1"/>
    <w:rsid w:val="00CD4189"/>
    <w:rsid w:val="00CD51E0"/>
    <w:rsid w:val="00CD6B9D"/>
    <w:rsid w:val="00CD7F73"/>
    <w:rsid w:val="00CE26C5"/>
    <w:rsid w:val="00CE36AF"/>
    <w:rsid w:val="00CE47F3"/>
    <w:rsid w:val="00CE54DD"/>
    <w:rsid w:val="00CF0DA5"/>
    <w:rsid w:val="00CF18EA"/>
    <w:rsid w:val="00CF26E3"/>
    <w:rsid w:val="00CF5D31"/>
    <w:rsid w:val="00CF5F3B"/>
    <w:rsid w:val="00CF7733"/>
    <w:rsid w:val="00CF791A"/>
    <w:rsid w:val="00D00513"/>
    <w:rsid w:val="00D00D7D"/>
    <w:rsid w:val="00D028F3"/>
    <w:rsid w:val="00D030AE"/>
    <w:rsid w:val="00D071C7"/>
    <w:rsid w:val="00D10DDD"/>
    <w:rsid w:val="00D12356"/>
    <w:rsid w:val="00D139C8"/>
    <w:rsid w:val="00D17F81"/>
    <w:rsid w:val="00D21BD3"/>
    <w:rsid w:val="00D22A6C"/>
    <w:rsid w:val="00D2758C"/>
    <w:rsid w:val="00D275CA"/>
    <w:rsid w:val="00D2789B"/>
    <w:rsid w:val="00D345AB"/>
    <w:rsid w:val="00D36F2A"/>
    <w:rsid w:val="00D405F3"/>
    <w:rsid w:val="00D41566"/>
    <w:rsid w:val="00D452F4"/>
    <w:rsid w:val="00D458EC"/>
    <w:rsid w:val="00D501B0"/>
    <w:rsid w:val="00D52582"/>
    <w:rsid w:val="00D531D0"/>
    <w:rsid w:val="00D53FF1"/>
    <w:rsid w:val="00D553A1"/>
    <w:rsid w:val="00D55C0F"/>
    <w:rsid w:val="00D56A0E"/>
    <w:rsid w:val="00D57AD3"/>
    <w:rsid w:val="00D62F25"/>
    <w:rsid w:val="00D635FE"/>
    <w:rsid w:val="00D65B2A"/>
    <w:rsid w:val="00D66A7B"/>
    <w:rsid w:val="00D729DE"/>
    <w:rsid w:val="00D75B6A"/>
    <w:rsid w:val="00D77658"/>
    <w:rsid w:val="00D778DF"/>
    <w:rsid w:val="00D84BDA"/>
    <w:rsid w:val="00D8503E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079"/>
    <w:rsid w:val="00DB1C89"/>
    <w:rsid w:val="00DB2AC1"/>
    <w:rsid w:val="00DB3763"/>
    <w:rsid w:val="00DB4029"/>
    <w:rsid w:val="00DB5F4D"/>
    <w:rsid w:val="00DB66F2"/>
    <w:rsid w:val="00DB6DA5"/>
    <w:rsid w:val="00DC076B"/>
    <w:rsid w:val="00DC08C3"/>
    <w:rsid w:val="00DC186F"/>
    <w:rsid w:val="00DC1F5C"/>
    <w:rsid w:val="00DC252F"/>
    <w:rsid w:val="00DC6050"/>
    <w:rsid w:val="00DC6445"/>
    <w:rsid w:val="00DD35E1"/>
    <w:rsid w:val="00DD43EA"/>
    <w:rsid w:val="00DD4722"/>
    <w:rsid w:val="00DE6F44"/>
    <w:rsid w:val="00DF1B58"/>
    <w:rsid w:val="00E009DA"/>
    <w:rsid w:val="00E020EE"/>
    <w:rsid w:val="00E037D9"/>
    <w:rsid w:val="00E04927"/>
    <w:rsid w:val="00E049C4"/>
    <w:rsid w:val="00E07A84"/>
    <w:rsid w:val="00E11A48"/>
    <w:rsid w:val="00E12679"/>
    <w:rsid w:val="00E130EB"/>
    <w:rsid w:val="00E162CD"/>
    <w:rsid w:val="00E17FA5"/>
    <w:rsid w:val="00E21BFE"/>
    <w:rsid w:val="00E21C88"/>
    <w:rsid w:val="00E223AC"/>
    <w:rsid w:val="00E230F2"/>
    <w:rsid w:val="00E26930"/>
    <w:rsid w:val="00E27257"/>
    <w:rsid w:val="00E27F4F"/>
    <w:rsid w:val="00E33C65"/>
    <w:rsid w:val="00E449D0"/>
    <w:rsid w:val="00E44A34"/>
    <w:rsid w:val="00E4506A"/>
    <w:rsid w:val="00E53F99"/>
    <w:rsid w:val="00E553E6"/>
    <w:rsid w:val="00E56510"/>
    <w:rsid w:val="00E5726D"/>
    <w:rsid w:val="00E62EA8"/>
    <w:rsid w:val="00E65C87"/>
    <w:rsid w:val="00E67A6E"/>
    <w:rsid w:val="00E70096"/>
    <w:rsid w:val="00E71B43"/>
    <w:rsid w:val="00E75E88"/>
    <w:rsid w:val="00E81612"/>
    <w:rsid w:val="00E82BD7"/>
    <w:rsid w:val="00E859E3"/>
    <w:rsid w:val="00E87D18"/>
    <w:rsid w:val="00E87D62"/>
    <w:rsid w:val="00E90597"/>
    <w:rsid w:val="00E9515A"/>
    <w:rsid w:val="00E97333"/>
    <w:rsid w:val="00EA486E"/>
    <w:rsid w:val="00EA4FA3"/>
    <w:rsid w:val="00EB001B"/>
    <w:rsid w:val="00EB3082"/>
    <w:rsid w:val="00EB6C33"/>
    <w:rsid w:val="00EC1DEA"/>
    <w:rsid w:val="00EC480C"/>
    <w:rsid w:val="00EC6F62"/>
    <w:rsid w:val="00ED2553"/>
    <w:rsid w:val="00ED2EA2"/>
    <w:rsid w:val="00ED6019"/>
    <w:rsid w:val="00ED7830"/>
    <w:rsid w:val="00EE2BFF"/>
    <w:rsid w:val="00EE3909"/>
    <w:rsid w:val="00EF4205"/>
    <w:rsid w:val="00EF48C9"/>
    <w:rsid w:val="00EF5939"/>
    <w:rsid w:val="00F01714"/>
    <w:rsid w:val="00F0258F"/>
    <w:rsid w:val="00F02B50"/>
    <w:rsid w:val="00F02D06"/>
    <w:rsid w:val="00F056E5"/>
    <w:rsid w:val="00F06FDD"/>
    <w:rsid w:val="00F10819"/>
    <w:rsid w:val="00F11219"/>
    <w:rsid w:val="00F12142"/>
    <w:rsid w:val="00F162B6"/>
    <w:rsid w:val="00F16F35"/>
    <w:rsid w:val="00F17559"/>
    <w:rsid w:val="00F2229D"/>
    <w:rsid w:val="00F25ABB"/>
    <w:rsid w:val="00F266F0"/>
    <w:rsid w:val="00F26F62"/>
    <w:rsid w:val="00F27963"/>
    <w:rsid w:val="00F30103"/>
    <w:rsid w:val="00F301CF"/>
    <w:rsid w:val="00F30446"/>
    <w:rsid w:val="00F4135D"/>
    <w:rsid w:val="00F41F1B"/>
    <w:rsid w:val="00F464F7"/>
    <w:rsid w:val="00F46BD9"/>
    <w:rsid w:val="00F57BB2"/>
    <w:rsid w:val="00F60BE0"/>
    <w:rsid w:val="00F6280E"/>
    <w:rsid w:val="00F666EC"/>
    <w:rsid w:val="00F7050A"/>
    <w:rsid w:val="00F75533"/>
    <w:rsid w:val="00F8036D"/>
    <w:rsid w:val="00F809DC"/>
    <w:rsid w:val="00F8629F"/>
    <w:rsid w:val="00F86EB0"/>
    <w:rsid w:val="00F936DE"/>
    <w:rsid w:val="00FA154B"/>
    <w:rsid w:val="00FA3811"/>
    <w:rsid w:val="00FA3B9F"/>
    <w:rsid w:val="00FA3F06"/>
    <w:rsid w:val="00FA4A26"/>
    <w:rsid w:val="00FA4CAD"/>
    <w:rsid w:val="00FA64FF"/>
    <w:rsid w:val="00FA7084"/>
    <w:rsid w:val="00FA7BEF"/>
    <w:rsid w:val="00FB1105"/>
    <w:rsid w:val="00FB1929"/>
    <w:rsid w:val="00FB4BAF"/>
    <w:rsid w:val="00FB50E8"/>
    <w:rsid w:val="00FB5FD9"/>
    <w:rsid w:val="00FB6713"/>
    <w:rsid w:val="00FB7FFE"/>
    <w:rsid w:val="00FC1C06"/>
    <w:rsid w:val="00FC31ED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251A"/>
    <w:rsid w:val="00FF3D6B"/>
    <w:rsid w:val="00FF5407"/>
    <w:rsid w:val="00FF6A8F"/>
    <w:rsid w:val="08F5B876"/>
    <w:rsid w:val="0CF8FC60"/>
    <w:rsid w:val="0F58736D"/>
    <w:rsid w:val="1F5F9882"/>
    <w:rsid w:val="2F9459D8"/>
    <w:rsid w:val="376F143C"/>
    <w:rsid w:val="37D3BF4D"/>
    <w:rsid w:val="463452E1"/>
    <w:rsid w:val="48DA193A"/>
    <w:rsid w:val="52A96676"/>
    <w:rsid w:val="67363DD8"/>
    <w:rsid w:val="692CA0B5"/>
    <w:rsid w:val="698668E8"/>
    <w:rsid w:val="7164E1F2"/>
    <w:rsid w:val="7668FFCC"/>
    <w:rsid w:val="7D7852CF"/>
    <w:rsid w:val="7E13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8FE2D"/>
  <w15:docId w15:val="{B5BF2D3E-8863-4170-9178-B1DEB355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B4F8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A3FCF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A3FCF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9A3FCF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D6B9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F77B0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DD4722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D472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9F4B9C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D6B9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A3FCF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177310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9A3FCF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087D0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177310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9F4B9C"/>
    <w:pPr>
      <w:numPr>
        <w:numId w:val="13"/>
      </w:numPr>
    </w:pPr>
  </w:style>
  <w:style w:type="numbering" w:customStyle="1" w:styleId="LabList">
    <w:name w:val="Lab List"/>
    <w:basedOn w:val="NoList"/>
    <w:uiPriority w:val="99"/>
    <w:rsid w:val="009A3FCF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D6B9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9F004B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DnT">
    <w:name w:val="Heading 2 Gray DnT"/>
    <w:basedOn w:val="Heading2Char"/>
    <w:uiPriority w:val="1"/>
    <w:qFormat/>
    <w:rsid w:val="0017731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087D0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9515A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04C9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9515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416E6D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416E6D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D10DDD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410238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DnTbold">
    <w:name w:val="DnT bold"/>
    <w:basedOn w:val="DefaultParagraphFont"/>
    <w:uiPriority w:val="1"/>
    <w:qFormat/>
    <w:rsid w:val="006026BE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8B4F81"/>
  </w:style>
  <w:style w:type="numbering" w:customStyle="1" w:styleId="PartStepSubStepList">
    <w:name w:val="Part_Step_SubStep_List"/>
    <w:basedOn w:val="NoList"/>
    <w:uiPriority w:val="99"/>
    <w:rsid w:val="00311F7C"/>
    <w:pPr>
      <w:numPr>
        <w:numId w:val="16"/>
      </w:numPr>
    </w:pPr>
  </w:style>
  <w:style w:type="character" w:styleId="Hyperlink">
    <w:name w:val="Hyperlink"/>
    <w:basedOn w:val="DefaultParagraphFont"/>
    <w:uiPriority w:val="99"/>
    <w:semiHidden/>
    <w:unhideWhenUsed/>
    <w:rsid w:val="00197B9E"/>
    <w:rPr>
      <w:color w:val="0000FF"/>
      <w:u w:val="single"/>
    </w:rPr>
  </w:style>
  <w:style w:type="paragraph" w:styleId="Revision">
    <w:name w:val="Revision"/>
    <w:hidden/>
    <w:uiPriority w:val="99"/>
    <w:semiHidden/>
    <w:rsid w:val="00B56A7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17F131D35B401695EDC29C3BCC8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73875-A87E-4C6A-8185-382D2670FB6B}"/>
      </w:docPartPr>
      <w:docPartBody>
        <w:p w:rsidR="006041A5" w:rsidRDefault="008C3AF6">
          <w:pPr>
            <w:pStyle w:val="4317F131D35B401695EDC29C3BCC8BB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F6"/>
    <w:rsid w:val="001F52B9"/>
    <w:rsid w:val="0041009E"/>
    <w:rsid w:val="00522532"/>
    <w:rsid w:val="006041A5"/>
    <w:rsid w:val="008C3AF6"/>
    <w:rsid w:val="00BA6EAD"/>
    <w:rsid w:val="00BE623E"/>
    <w:rsid w:val="00E360FD"/>
    <w:rsid w:val="00F0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17F131D35B401695EDC29C3BCC8BB0">
    <w:name w:val="4317F131D35B401695EDC29C3BCC8B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18ECBD8ED834DABF5ACC3DB9AA918" ma:contentTypeVersion="16" ma:contentTypeDescription="Create a new document." ma:contentTypeScope="" ma:versionID="28d00578904d9b1e7510a092ad524fda">
  <xsd:schema xmlns:xsd="http://www.w3.org/2001/XMLSchema" xmlns:xs="http://www.w3.org/2001/XMLSchema" xmlns:p="http://schemas.microsoft.com/office/2006/metadata/properties" xmlns:ns2="810553ce-449d-4340-bb0a-414d416a9b51" xmlns:ns3="20a0b39e-fcd0-423b-9f17-9d26d967be51" targetNamespace="http://schemas.microsoft.com/office/2006/metadata/properties" ma:root="true" ma:fieldsID="3ee97739a14c215e9b0d565aaf139f0d" ns2:_="" ns3:_="">
    <xsd:import namespace="810553ce-449d-4340-bb0a-414d416a9b51"/>
    <xsd:import namespace="20a0b39e-fcd0-423b-9f17-9d26d967b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553ce-449d-4340-bb0a-414d416a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internalName="Comment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0b39e-fcd0-423b-9f17-9d26d967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fb9ddd-df90-44ec-9ce2-a3135905c5f1}" ma:internalName="TaxCatchAll" ma:showField="CatchAllData" ma:web="20a0b39e-fcd0-423b-9f17-9d26d967b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810553ce-449d-4340-bb0a-414d416a9b51" xsi:nil="true"/>
    <lcf76f155ced4ddcb4097134ff3c332f xmlns="810553ce-449d-4340-bb0a-414d416a9b51">
      <Terms xmlns="http://schemas.microsoft.com/office/infopath/2007/PartnerControls"/>
    </lcf76f155ced4ddcb4097134ff3c332f>
    <TaxCatchAll xmlns="20a0b39e-fcd0-423b-9f17-9d26d967be51" xsi:nil="true"/>
  </documentManagement>
</p:properties>
</file>

<file path=customXml/itemProps1.xml><?xml version="1.0" encoding="utf-8"?>
<ds:datastoreItem xmlns:ds="http://schemas.openxmlformats.org/officeDocument/2006/customXml" ds:itemID="{E0FB5887-4394-4898-95AE-A5AFCC7FC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553ce-449d-4340-bb0a-414d416a9b51"/>
    <ds:schemaRef ds:uri="20a0b39e-fcd0-423b-9f17-9d26d967b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70CA0-0BB9-4296-8168-E62118D30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1AFE3E-3DBA-4A3E-947A-E419D9F4EDBD}">
  <ds:schemaRefs>
    <ds:schemaRef ds:uri="http://schemas.microsoft.com/office/2006/metadata/properties"/>
    <ds:schemaRef ds:uri="http://schemas.microsoft.com/office/infopath/2007/PartnerControls"/>
    <ds:schemaRef ds:uri="810553ce-449d-4340-bb0a-414d416a9b51"/>
    <ds:schemaRef ds:uri="20a0b39e-fcd0-423b-9f17-9d26d967be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</TotalTime>
  <Pages>3</Pages>
  <Words>715</Words>
  <Characters>4082</Characters>
  <DocSecurity>0</DocSecurity>
  <Lines>34</Lines>
  <Paragraphs>9</Paragraphs>
  <ScaleCrop>false</ScaleCrop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Permissions</dc:title>
  <dc:subject/>
  <cp:keywords/>
  <dc:description>2022</dc:description>
  <cp:lastPrinted>2022-09-26T17:19:00Z</cp:lastPrinted>
  <dcterms:created xsi:type="dcterms:W3CDTF">2022-09-26T17:18:00Z</dcterms:created>
  <dcterms:modified xsi:type="dcterms:W3CDTF">2022-09-26T17:19:00Z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0x01010001F18ECBD8ED834DABF5ACC3DB9AA918</vt:lpwstr>
  </property>
  <property fmtid="{D5CDD505-2E9C-101B-9397-08002B2CF9AE}" pid="3" name="MediaServiceImageTags">
    <vt:lpwstr/>
  </property>
</Properties>
</file>